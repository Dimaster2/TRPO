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150" w:rsidRDefault="00CF1150">
      <w:pPr>
        <w:pStyle w:val="1"/>
        <w:numPr>
          <w:ilvl w:val="0"/>
          <w:numId w:val="0"/>
        </w:numPr>
        <w:jc w:val="left"/>
        <w:rPr>
          <w:caps/>
        </w:rPr>
      </w:pPr>
    </w:p>
    <w:p w:rsidR="00CF1150" w:rsidRDefault="00CF115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CF1150">
        <w:tc>
          <w:tcPr>
            <w:tcW w:w="3600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CF1150"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Начальник тех.отдела</w:t>
            </w:r>
          </w:p>
        </w:tc>
      </w:tr>
      <w:tr w:rsidR="00CF1150">
        <w:trPr>
          <w:trHeight w:val="457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 Хххххх Х.Х.</w:t>
            </w:r>
          </w:p>
        </w:tc>
      </w:tr>
      <w:tr w:rsidR="00CF1150">
        <w:trPr>
          <w:trHeight w:val="519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Pr="00846D09" w:rsidRDefault="00846D09">
      <w:pPr>
        <w:jc w:val="center"/>
        <w:rPr>
          <w:b/>
          <w:bCs/>
          <w:caps/>
          <w:sz w:val="32"/>
          <w:lang w:val="en-US"/>
        </w:rPr>
      </w:pPr>
      <w:r>
        <w:rPr>
          <w:b/>
          <w:bCs/>
          <w:caps/>
          <w:sz w:val="32"/>
        </w:rPr>
        <w:t xml:space="preserve">Утилита  </w:t>
      </w:r>
      <w:r w:rsidR="00360C01">
        <w:rPr>
          <w:b/>
          <w:bCs/>
          <w:caps/>
          <w:sz w:val="32"/>
          <w:lang w:val="en-US"/>
        </w:rPr>
        <w:t>PATH</w:t>
      </w:r>
      <w:r w:rsidR="00147D40">
        <w:rPr>
          <w:b/>
          <w:bCs/>
          <w:caps/>
          <w:sz w:val="32"/>
          <w:lang w:val="en-US"/>
        </w:rPr>
        <w:t>P</w:t>
      </w:r>
      <w:r w:rsidR="00360C01">
        <w:rPr>
          <w:b/>
          <w:bCs/>
          <w:caps/>
          <w:sz w:val="32"/>
          <w:lang w:val="en-US"/>
        </w:rPr>
        <w:t>ING</w:t>
      </w:r>
    </w:p>
    <w:p w:rsidR="00CF1150" w:rsidRDefault="00CF1150">
      <w:pPr>
        <w:jc w:val="center"/>
        <w:rPr>
          <w:b/>
          <w:bCs/>
          <w:caps/>
          <w:sz w:val="28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:rsidR="00CF1150" w:rsidRDefault="00CF1150">
      <w:pPr>
        <w:rPr>
          <w:b/>
          <w:bCs/>
          <w:sz w:val="28"/>
        </w:rPr>
      </w:pPr>
    </w:p>
    <w:p w:rsidR="00846D09" w:rsidRDefault="00846D09" w:rsidP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CF1150" w:rsidRDefault="00CF115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CF1150" w:rsidRPr="00846D09" w:rsidRDefault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t>гибкий магнитный диск</w:t>
      </w:r>
    </w:p>
    <w:p w:rsidR="00CF1150" w:rsidRDefault="00A27A50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1150" w:rsidRDefault="00CF1150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CF1150" w:rsidRDefault="00CF115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5"/>
        <w:gridCol w:w="1814"/>
        <w:gridCol w:w="3678"/>
      </w:tblGrid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CF1150" w:rsidTr="006E2971">
        <w:trPr>
          <w:trHeight w:val="513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___________Хххххххх Х.Х.</w:t>
            </w:r>
          </w:p>
        </w:tc>
      </w:tr>
      <w:tr w:rsidR="00CF1150" w:rsidTr="006E2971">
        <w:trPr>
          <w:trHeight w:val="1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CF1150" w:rsidTr="006E2971">
        <w:trPr>
          <w:trHeight w:hRule="exact" w:val="567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CF1150" w:rsidTr="006E2971">
        <w:trPr>
          <w:trHeight w:val="4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_____________Хххххх Х.Х.</w:t>
            </w:r>
          </w:p>
        </w:tc>
      </w:tr>
      <w:tr w:rsidR="00CF1150" w:rsidTr="006E2971">
        <w:trPr>
          <w:trHeight w:val="439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</w:p>
    <w:p w:rsidR="006E2971" w:rsidRDefault="006E2971">
      <w:pPr>
        <w:rPr>
          <w:b/>
          <w:bCs/>
          <w:sz w:val="32"/>
          <w:szCs w:val="32"/>
        </w:rPr>
      </w:pPr>
    </w:p>
    <w:p w:rsidR="006E2971" w:rsidRPr="006B74C9" w:rsidRDefault="006E2971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6B74C9">
        <w:rPr>
          <w:bCs/>
          <w:sz w:val="32"/>
          <w:szCs w:val="32"/>
        </w:rPr>
        <w:t>Литера</w:t>
      </w:r>
    </w:p>
    <w:p w:rsidR="006E2971" w:rsidRDefault="006E2971">
      <w:pPr>
        <w:rPr>
          <w:b/>
          <w:bCs/>
          <w:sz w:val="32"/>
          <w:szCs w:val="32"/>
        </w:rPr>
        <w:sectPr w:rsidR="006E2971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CF1150" w:rsidRDefault="00CF115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CF1150" w:rsidRDefault="00CF1150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1568A5" w:rsidRPr="001568A5">
        <w:rPr>
          <w:sz w:val="28"/>
        </w:rPr>
        <w:t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360C01" w:rsidRPr="00360C01" w:rsidRDefault="00360C01" w:rsidP="00360C01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Утилита  </w:t>
      </w:r>
      <w:r>
        <w:rPr>
          <w:b/>
          <w:bCs/>
          <w:caps/>
          <w:sz w:val="32"/>
          <w:lang w:val="en-US"/>
        </w:rPr>
        <w:t>PATH</w:t>
      </w:r>
      <w:r w:rsidR="00177865">
        <w:rPr>
          <w:b/>
          <w:bCs/>
          <w:caps/>
          <w:sz w:val="32"/>
          <w:lang w:val="en-US"/>
        </w:rPr>
        <w:t>P</w:t>
      </w:r>
      <w:r>
        <w:rPr>
          <w:b/>
          <w:bCs/>
          <w:caps/>
          <w:sz w:val="32"/>
          <w:lang w:val="en-US"/>
        </w:rPr>
        <w:t>ING</w:t>
      </w:r>
    </w:p>
    <w:p w:rsidR="00CF1150" w:rsidRDefault="00CF1150">
      <w:pPr>
        <w:jc w:val="center"/>
        <w:rPr>
          <w:b/>
          <w:bCs/>
          <w:caps/>
          <w:sz w:val="28"/>
          <w:szCs w:val="28"/>
        </w:rPr>
      </w:pPr>
    </w:p>
    <w:p w:rsidR="00CF1150" w:rsidRDefault="00CF1150">
      <w:pPr>
        <w:jc w:val="center"/>
        <w:rPr>
          <w:b/>
          <w:bCs/>
          <w:caps/>
          <w:sz w:val="28"/>
          <w:szCs w:val="28"/>
        </w:rPr>
      </w:pPr>
    </w:p>
    <w:p w:rsidR="00CF1150" w:rsidRDefault="00A27A50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1150">
        <w:rPr>
          <w:b/>
          <w:bCs/>
          <w:sz w:val="36"/>
        </w:rPr>
        <w:t xml:space="preserve"> Техническое задание</w:t>
      </w:r>
    </w:p>
    <w:p w:rsidR="00CF1150" w:rsidRDefault="00CF1150">
      <w:pPr>
        <w:jc w:val="center"/>
        <w:rPr>
          <w:b/>
          <w:bCs/>
          <w:sz w:val="36"/>
          <w:szCs w:val="36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1568A5"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</w:p>
    <w:p w:rsidR="006E2971" w:rsidRDefault="006E2971" w:rsidP="006E29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F1150" w:rsidRDefault="00C632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ЛИСТОВ 15</w:t>
      </w:r>
    </w:p>
    <w:p w:rsidR="006E2971" w:rsidRDefault="006E2971">
      <w:pPr>
        <w:jc w:val="center"/>
        <w:rPr>
          <w:b/>
          <w:bCs/>
          <w:sz w:val="28"/>
          <w:szCs w:val="28"/>
        </w:rPr>
      </w:pPr>
    </w:p>
    <w:p w:rsidR="006E2971" w:rsidRDefault="006E2971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Pr="006B74C9" w:rsidRDefault="006B74C9" w:rsidP="00242F3F">
      <w:pPr>
        <w:ind w:left="8496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="00242F3F" w:rsidRPr="006B74C9">
        <w:rPr>
          <w:bCs/>
          <w:sz w:val="32"/>
          <w:szCs w:val="32"/>
        </w:rPr>
        <w:t>Литера</w:t>
      </w:r>
    </w:p>
    <w:p w:rsidR="00242F3F" w:rsidRDefault="00242F3F" w:rsidP="006E2971">
      <w:pPr>
        <w:rPr>
          <w:b/>
          <w:bCs/>
          <w:sz w:val="28"/>
          <w:szCs w:val="28"/>
        </w:rPr>
        <w:sectPr w:rsidR="00242F3F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CF1150" w:rsidRPr="00242F3F" w:rsidRDefault="00CF1150" w:rsidP="00242F3F">
      <w:pPr>
        <w:pStyle w:val="1"/>
        <w:numPr>
          <w:ilvl w:val="0"/>
          <w:numId w:val="0"/>
        </w:numPr>
        <w:rPr>
          <w:caps/>
        </w:rPr>
      </w:pPr>
      <w:bookmarkStart w:id="2" w:name="_Toc119204103"/>
      <w:r>
        <w:rPr>
          <w:caps/>
        </w:rPr>
        <w:lastRenderedPageBreak/>
        <w:t>Содержание</w:t>
      </w:r>
      <w:bookmarkEnd w:id="2"/>
    </w:p>
    <w:p w:rsidR="00CF1150" w:rsidRDefault="00CF1150" w:rsidP="00242F3F">
      <w:pPr>
        <w:pStyle w:val="10"/>
        <w:rPr>
          <w:sz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</w:p>
    <w:p w:rsidR="00CF1150" w:rsidRPr="00E4272A" w:rsidRDefault="00242F3F" w:rsidP="00242F3F">
      <w:pPr>
        <w:pStyle w:val="10"/>
        <w:rPr>
          <w:sz w:val="24"/>
        </w:rPr>
      </w:pPr>
      <w:r w:rsidRPr="00E4272A">
        <w:rPr>
          <w:rStyle w:val="ac"/>
          <w:color w:val="auto"/>
          <w:u w:val="none"/>
        </w:rPr>
        <w:t>Содержание………………………………………………………………….2</w:t>
      </w:r>
    </w:p>
    <w:p w:rsidR="00CF1150" w:rsidRPr="00E4272A" w:rsidRDefault="00E4272A" w:rsidP="00242F3F">
      <w:pPr>
        <w:pStyle w:val="10"/>
        <w:rPr>
          <w:sz w:val="24"/>
        </w:rPr>
      </w:pPr>
      <w:r>
        <w:rPr>
          <w:rStyle w:val="ac"/>
          <w:color w:val="auto"/>
          <w:u w:val="none"/>
        </w:rPr>
        <w:t>1. Введение…………………………………………………………………..4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 xml:space="preserve">1.1. Наименование </w:t>
      </w:r>
      <w:r w:rsidR="00360C01">
        <w:rPr>
          <w:rStyle w:val="ac"/>
          <w:color w:val="auto"/>
          <w:u w:val="none"/>
        </w:rPr>
        <w:t>утилиты.</w:t>
      </w:r>
      <w:r>
        <w:rPr>
          <w:rStyle w:val="ac"/>
          <w:color w:val="auto"/>
          <w:u w:val="none"/>
        </w:rPr>
        <w:t>…………………………………………………...4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 xml:space="preserve">1.2. Краткая характеристика области </w:t>
      </w:r>
      <w:r w:rsidR="00360C01">
        <w:rPr>
          <w:rStyle w:val="ac"/>
          <w:color w:val="auto"/>
          <w:u w:val="none"/>
        </w:rPr>
        <w:t>применения утилиты.</w:t>
      </w:r>
      <w:r>
        <w:rPr>
          <w:rStyle w:val="ac"/>
          <w:color w:val="auto"/>
          <w:u w:val="none"/>
        </w:rPr>
        <w:t>………………...4</w:t>
      </w:r>
    </w:p>
    <w:p w:rsidR="00CF1150" w:rsidRPr="00E4272A" w:rsidRDefault="007665AE" w:rsidP="00242F3F">
      <w:pPr>
        <w:pStyle w:val="10"/>
        <w:rPr>
          <w:sz w:val="24"/>
        </w:rPr>
      </w:pPr>
      <w:hyperlink w:anchor="_Toc119204107" w:history="1">
        <w:r w:rsidR="00CF1150" w:rsidRPr="00E4272A">
          <w:rPr>
            <w:rStyle w:val="ac"/>
            <w:color w:val="auto"/>
            <w:szCs w:val="32"/>
            <w:u w:val="none"/>
          </w:rPr>
          <w:t>2. Основание для разработки</w:t>
        </w:r>
        <w:r w:rsidR="001B3D45" w:rsidRPr="00E4272A">
          <w:rPr>
            <w:webHidden/>
          </w:rPr>
          <w:t>……………………………………………….</w:t>
        </w:r>
        <w:r w:rsidR="00CF1150" w:rsidRPr="00E4272A">
          <w:rPr>
            <w:webHidden/>
          </w:rPr>
          <w:fldChar w:fldCharType="begin"/>
        </w:r>
        <w:r w:rsidR="00CF1150" w:rsidRPr="00E4272A">
          <w:rPr>
            <w:webHidden/>
          </w:rPr>
          <w:instrText xml:space="preserve"> PAGEREF _Toc119204107 \h </w:instrText>
        </w:r>
        <w:r w:rsidR="00CF1150" w:rsidRPr="00E4272A">
          <w:rPr>
            <w:webHidden/>
          </w:rPr>
        </w:r>
        <w:r w:rsidR="00CF1150" w:rsidRPr="00E4272A">
          <w:rPr>
            <w:webHidden/>
          </w:rPr>
          <w:fldChar w:fldCharType="separate"/>
        </w:r>
        <w:r w:rsidR="001568A5" w:rsidRPr="00E4272A">
          <w:rPr>
            <w:webHidden/>
          </w:rPr>
          <w:t>5</w:t>
        </w:r>
        <w:r w:rsidR="00CF1150" w:rsidRPr="00E4272A">
          <w:rPr>
            <w:webHidden/>
          </w:rPr>
          <w:fldChar w:fldCharType="end"/>
        </w:r>
      </w:hyperlink>
    </w:p>
    <w:p w:rsidR="00CF1150" w:rsidRPr="00E4272A" w:rsidRDefault="007665AE" w:rsidP="00344192">
      <w:pPr>
        <w:pStyle w:val="20"/>
        <w:rPr>
          <w:sz w:val="24"/>
        </w:rPr>
      </w:pPr>
      <w:hyperlink w:anchor="_Toc11920410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2.1. Основание для проведения разработки</w:t>
        </w:r>
        <w:r w:rsidR="001B3D45" w:rsidRPr="00E4272A">
          <w:rPr>
            <w:webHidden/>
          </w:rPr>
          <w:t>…………………………………..</w:t>
        </w:r>
        <w:r w:rsidR="00CF1150" w:rsidRPr="00E4272A">
          <w:rPr>
            <w:webHidden/>
          </w:rPr>
          <w:fldChar w:fldCharType="begin"/>
        </w:r>
        <w:r w:rsidR="00CF1150" w:rsidRPr="00E4272A">
          <w:rPr>
            <w:webHidden/>
          </w:rPr>
          <w:instrText xml:space="preserve"> PAGEREF _Toc119204108 \h </w:instrText>
        </w:r>
        <w:r w:rsidR="00CF1150" w:rsidRPr="00E4272A">
          <w:rPr>
            <w:webHidden/>
          </w:rPr>
        </w:r>
        <w:r w:rsidR="00CF1150" w:rsidRPr="00E4272A">
          <w:rPr>
            <w:webHidden/>
          </w:rPr>
          <w:fldChar w:fldCharType="separate"/>
        </w:r>
        <w:r w:rsidR="001568A5" w:rsidRPr="00E4272A">
          <w:rPr>
            <w:webHidden/>
          </w:rPr>
          <w:t>5</w:t>
        </w:r>
        <w:r w:rsidR="00CF1150" w:rsidRPr="00E4272A">
          <w:rPr>
            <w:webHidden/>
          </w:rPr>
          <w:fldChar w:fldCharType="end"/>
        </w:r>
      </w:hyperlink>
    </w:p>
    <w:p w:rsidR="00CF1150" w:rsidRPr="00E4272A" w:rsidRDefault="00E4272A" w:rsidP="00242F3F">
      <w:pPr>
        <w:pStyle w:val="10"/>
        <w:rPr>
          <w:sz w:val="24"/>
        </w:rPr>
      </w:pPr>
      <w:r>
        <w:rPr>
          <w:rStyle w:val="ac"/>
          <w:color w:val="auto"/>
          <w:u w:val="none"/>
        </w:rPr>
        <w:t>3. Назначение разработки…………………………………………………..6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3.1. Функциональное назначение</w:t>
      </w:r>
      <w:r w:rsidR="00360C01">
        <w:rPr>
          <w:rStyle w:val="ac"/>
          <w:color w:val="auto"/>
          <w:u w:val="none"/>
        </w:rPr>
        <w:t xml:space="preserve"> утилиты</w:t>
      </w:r>
      <w:r>
        <w:rPr>
          <w:rStyle w:val="ac"/>
          <w:color w:val="auto"/>
          <w:u w:val="none"/>
        </w:rPr>
        <w:t>…………………………………...6</w:t>
      </w:r>
    </w:p>
    <w:p w:rsidR="00CF1150" w:rsidRPr="00E4272A" w:rsidRDefault="00965F30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 xml:space="preserve">3.2. Эксплуатационное назначение </w:t>
      </w:r>
      <w:r w:rsidR="00360C01">
        <w:rPr>
          <w:rStyle w:val="ac"/>
          <w:color w:val="auto"/>
          <w:u w:val="none"/>
        </w:rPr>
        <w:t>утилиты</w:t>
      </w:r>
      <w:r>
        <w:rPr>
          <w:rStyle w:val="ac"/>
          <w:color w:val="auto"/>
          <w:u w:val="none"/>
        </w:rPr>
        <w:t>…………………………………6</w:t>
      </w:r>
    </w:p>
    <w:p w:rsidR="00CF1150" w:rsidRPr="00E4272A" w:rsidRDefault="007665AE" w:rsidP="00242F3F">
      <w:pPr>
        <w:pStyle w:val="10"/>
        <w:rPr>
          <w:sz w:val="24"/>
        </w:rPr>
      </w:pPr>
      <w:hyperlink w:anchor="_Toc119204113" w:history="1">
        <w:r w:rsidR="00CF1150" w:rsidRPr="00E4272A">
          <w:rPr>
            <w:rStyle w:val="ac"/>
            <w:color w:val="auto"/>
            <w:szCs w:val="32"/>
            <w:u w:val="none"/>
          </w:rPr>
          <w:t>4. Требования к программе</w:t>
        </w:r>
        <w:r w:rsidR="001B3D45" w:rsidRPr="00E4272A">
          <w:rPr>
            <w:webHidden/>
          </w:rPr>
          <w:t>…………………………………………………</w:t>
        </w:r>
      </w:hyperlink>
      <w:r w:rsidR="00965F30">
        <w:rPr>
          <w:rStyle w:val="ac"/>
          <w:color w:val="auto"/>
          <w:u w:val="none"/>
        </w:rPr>
        <w:t>7</w:t>
      </w:r>
    </w:p>
    <w:p w:rsidR="00CF1150" w:rsidRPr="00E4272A" w:rsidRDefault="007665AE" w:rsidP="001B3D45">
      <w:pPr>
        <w:pStyle w:val="20"/>
        <w:rPr>
          <w:sz w:val="24"/>
        </w:rPr>
      </w:pPr>
      <w:hyperlink w:anchor="_Toc119204114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4.1. Требования к функциональным характеристикам</w:t>
        </w:r>
        <w:r w:rsidR="001B3D45" w:rsidRPr="00E4272A">
          <w:rPr>
            <w:webHidden/>
          </w:rPr>
          <w:t>………………………</w:t>
        </w:r>
      </w:hyperlink>
      <w:r w:rsidR="00965F30">
        <w:rPr>
          <w:rStyle w:val="ac"/>
          <w:color w:val="auto"/>
          <w:u w:val="none"/>
        </w:rPr>
        <w:t>7</w:t>
      </w:r>
    </w:p>
    <w:p w:rsidR="00CF1150" w:rsidRPr="00E4272A" w:rsidRDefault="007665AE">
      <w:pPr>
        <w:pStyle w:val="30"/>
        <w:rPr>
          <w:noProof/>
          <w:sz w:val="24"/>
        </w:rPr>
      </w:pPr>
      <w:hyperlink w:anchor="_Toc119204115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4.1.1. Требования к составу выполняемых функций</w:t>
        </w:r>
        <w:r w:rsidR="001B3D45" w:rsidRPr="00E4272A">
          <w:rPr>
            <w:noProof/>
            <w:webHidden/>
          </w:rPr>
          <w:t>…………………………….</w:t>
        </w:r>
      </w:hyperlink>
      <w:r w:rsidR="00965F30">
        <w:rPr>
          <w:rStyle w:val="ac"/>
          <w:noProof/>
          <w:color w:val="auto"/>
          <w:u w:val="none"/>
        </w:rPr>
        <w:t>7</w:t>
      </w:r>
    </w:p>
    <w:p w:rsidR="00CF1150" w:rsidRPr="00E4272A" w:rsidRDefault="007665AE">
      <w:pPr>
        <w:pStyle w:val="30"/>
        <w:rPr>
          <w:noProof/>
          <w:sz w:val="24"/>
        </w:rPr>
      </w:pPr>
      <w:hyperlink w:anchor="_Toc119204116" w:history="1">
        <w:r w:rsidR="00CF1150" w:rsidRPr="00E4272A">
          <w:rPr>
            <w:rStyle w:val="ac"/>
            <w:noProof/>
            <w:color w:val="auto"/>
            <w:spacing w:val="2"/>
            <w:szCs w:val="28"/>
            <w:u w:val="none"/>
          </w:rPr>
          <w:t>4.1.2. Требования к организации входных данных</w:t>
        </w:r>
      </w:hyperlink>
      <w:r w:rsidR="00965F30">
        <w:rPr>
          <w:rStyle w:val="ac"/>
          <w:noProof/>
          <w:color w:val="auto"/>
          <w:u w:val="none"/>
        </w:rPr>
        <w:t>……………………………...7</w:t>
      </w:r>
    </w:p>
    <w:p w:rsidR="00CF1150" w:rsidRPr="00E4272A" w:rsidRDefault="007665AE">
      <w:pPr>
        <w:pStyle w:val="30"/>
        <w:rPr>
          <w:noProof/>
          <w:sz w:val="24"/>
        </w:rPr>
      </w:pPr>
      <w:hyperlink w:anchor="_Toc119204118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4.1.</w:t>
        </w:r>
        <w:r w:rsidR="00965F30">
          <w:rPr>
            <w:rStyle w:val="ac"/>
            <w:noProof/>
            <w:color w:val="auto"/>
            <w:szCs w:val="28"/>
            <w:u w:val="none"/>
          </w:rPr>
          <w:t>3</w:t>
        </w:r>
        <w:r w:rsidR="00CF1150" w:rsidRPr="00E4272A">
          <w:rPr>
            <w:rStyle w:val="ac"/>
            <w:noProof/>
            <w:color w:val="auto"/>
            <w:szCs w:val="28"/>
            <w:u w:val="none"/>
          </w:rPr>
          <w:t>. Требования к временным характеристикам</w:t>
        </w:r>
      </w:hyperlink>
      <w:r w:rsidR="00965F30">
        <w:rPr>
          <w:rStyle w:val="ac"/>
          <w:noProof/>
          <w:color w:val="auto"/>
          <w:u w:val="none"/>
        </w:rPr>
        <w:t>…………………………...…...7</w:t>
      </w:r>
    </w:p>
    <w:p w:rsidR="00CF1150" w:rsidRPr="00E4272A" w:rsidRDefault="007665AE" w:rsidP="001B3D45">
      <w:pPr>
        <w:pStyle w:val="20"/>
        <w:rPr>
          <w:sz w:val="24"/>
        </w:rPr>
      </w:pPr>
      <w:hyperlink w:anchor="_Toc11920411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4.2. Требования к надежности</w:t>
        </w:r>
        <w:r w:rsidR="00CF1150" w:rsidRPr="00E4272A">
          <w:rPr>
            <w:webHidden/>
          </w:rPr>
          <w:tab/>
        </w:r>
      </w:hyperlink>
      <w:r w:rsidR="00965F30">
        <w:rPr>
          <w:rStyle w:val="ac"/>
          <w:color w:val="auto"/>
          <w:u w:val="none"/>
        </w:rPr>
        <w:t>8</w:t>
      </w:r>
    </w:p>
    <w:p w:rsidR="00CF1150" w:rsidRPr="00E4272A" w:rsidRDefault="007665AE">
      <w:pPr>
        <w:pStyle w:val="30"/>
        <w:rPr>
          <w:noProof/>
          <w:sz w:val="24"/>
        </w:rPr>
      </w:pPr>
      <w:hyperlink w:anchor="_Toc119204120" w:history="1">
        <w:r w:rsidR="00CF1150" w:rsidRPr="00E4272A">
          <w:rPr>
            <w:rStyle w:val="ac"/>
            <w:noProof/>
            <w:color w:val="auto"/>
            <w:spacing w:val="1"/>
            <w:szCs w:val="28"/>
            <w:u w:val="none"/>
          </w:rPr>
          <w:t xml:space="preserve">4.2.1. Требования к обеспечению надежного (устойчивого) </w:t>
        </w:r>
        <w:r w:rsidR="00CF1150" w:rsidRPr="00E4272A">
          <w:rPr>
            <w:rStyle w:val="ac"/>
            <w:noProof/>
            <w:color w:val="auto"/>
            <w:szCs w:val="28"/>
            <w:u w:val="none"/>
          </w:rPr>
          <w:t>функционирования программы</w:t>
        </w:r>
      </w:hyperlink>
      <w:r w:rsidR="00965F30">
        <w:rPr>
          <w:rStyle w:val="ac"/>
          <w:noProof/>
          <w:color w:val="auto"/>
          <w:u w:val="none"/>
        </w:rPr>
        <w:t>…………………………………………………………………………...8</w:t>
      </w:r>
    </w:p>
    <w:p w:rsidR="00CF1150" w:rsidRDefault="007665AE">
      <w:pPr>
        <w:pStyle w:val="30"/>
        <w:rPr>
          <w:rStyle w:val="ac"/>
          <w:noProof/>
          <w:color w:val="auto"/>
          <w:u w:val="none"/>
        </w:rPr>
      </w:pPr>
      <w:hyperlink w:anchor="_Toc119204121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4.2.2.</w:t>
        </w:r>
        <w:r w:rsidR="00CF1150" w:rsidRPr="00E4272A">
          <w:rPr>
            <w:noProof/>
            <w:webHidden/>
          </w:rPr>
          <w:tab/>
        </w:r>
      </w:hyperlink>
      <w:r w:rsidR="00965F30">
        <w:rPr>
          <w:rStyle w:val="ac"/>
          <w:noProof/>
          <w:color w:val="auto"/>
          <w:u w:val="none"/>
        </w:rPr>
        <w:t>Время восстановления после отказа…………………………………………8</w:t>
      </w:r>
    </w:p>
    <w:p w:rsidR="00965F30" w:rsidRPr="00965F30" w:rsidRDefault="007665AE" w:rsidP="00965F30">
      <w:pPr>
        <w:pStyle w:val="30"/>
        <w:rPr>
          <w:noProof/>
        </w:rPr>
      </w:pPr>
      <w:hyperlink w:anchor="_Toc119204121" w:history="1">
        <w:r w:rsidR="00965F30" w:rsidRPr="00E4272A">
          <w:rPr>
            <w:rStyle w:val="ac"/>
            <w:noProof/>
            <w:color w:val="auto"/>
            <w:szCs w:val="28"/>
            <w:u w:val="none"/>
          </w:rPr>
          <w:t>4.2.</w:t>
        </w:r>
        <w:r w:rsidR="00965F30">
          <w:rPr>
            <w:rStyle w:val="ac"/>
            <w:noProof/>
            <w:color w:val="auto"/>
            <w:szCs w:val="28"/>
            <w:u w:val="none"/>
          </w:rPr>
          <w:t>3</w:t>
        </w:r>
        <w:r w:rsidR="00965F30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965F30" w:rsidRPr="00E4272A">
          <w:rPr>
            <w:noProof/>
            <w:webHidden/>
          </w:rPr>
          <w:tab/>
        </w:r>
      </w:hyperlink>
      <w:r w:rsidR="00965F30">
        <w:rPr>
          <w:rStyle w:val="ac"/>
          <w:noProof/>
          <w:color w:val="auto"/>
          <w:u w:val="none"/>
        </w:rPr>
        <w:t>Отказы из-за некорректных действий оператора…………………………...8</w:t>
      </w:r>
    </w:p>
    <w:p w:rsidR="00CF1150" w:rsidRPr="00E4272A" w:rsidRDefault="007665AE" w:rsidP="001B3D45">
      <w:pPr>
        <w:pStyle w:val="20"/>
        <w:rPr>
          <w:sz w:val="24"/>
        </w:rPr>
      </w:pPr>
      <w:hyperlink w:anchor="_Toc119204122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4.3. Условия эксплуатации</w:t>
        </w:r>
      </w:hyperlink>
      <w:r w:rsidR="00965F30">
        <w:rPr>
          <w:rStyle w:val="ac"/>
          <w:color w:val="auto"/>
          <w:u w:val="none"/>
        </w:rPr>
        <w:t>……………………………………………………...9</w:t>
      </w:r>
    </w:p>
    <w:p w:rsidR="00CF1150" w:rsidRPr="00E4272A" w:rsidRDefault="007665AE">
      <w:pPr>
        <w:pStyle w:val="30"/>
        <w:rPr>
          <w:noProof/>
          <w:sz w:val="24"/>
        </w:rPr>
      </w:pPr>
      <w:hyperlink w:anchor="_Toc119204123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4.3.1.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zCs w:val="26"/>
        </w:rPr>
        <w:t>Климатические условия эксплуатации………………………………………9</w:t>
      </w:r>
    </w:p>
    <w:p w:rsidR="00CF1150" w:rsidRDefault="007665AE">
      <w:pPr>
        <w:pStyle w:val="30"/>
        <w:rPr>
          <w:color w:val="000000"/>
          <w:spacing w:val="2"/>
          <w:szCs w:val="26"/>
        </w:rPr>
      </w:pPr>
      <w:hyperlink w:anchor="_Toc119204124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4.3.2.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2"/>
          <w:szCs w:val="26"/>
        </w:rPr>
        <w:t>Требования к видам обслуживания…………………………………………9</w:t>
      </w:r>
    </w:p>
    <w:p w:rsidR="00F54EDD" w:rsidRPr="00F54EDD" w:rsidRDefault="007665AE" w:rsidP="00F54EDD">
      <w:pPr>
        <w:pStyle w:val="30"/>
        <w:rPr>
          <w:color w:val="000000"/>
          <w:spacing w:val="2"/>
          <w:szCs w:val="26"/>
        </w:rPr>
      </w:pPr>
      <w:hyperlink w:anchor="_Toc119204124" w:history="1">
        <w:r w:rsidR="00F54EDD">
          <w:rPr>
            <w:rStyle w:val="ac"/>
            <w:noProof/>
            <w:color w:val="auto"/>
            <w:szCs w:val="28"/>
            <w:u w:val="none"/>
          </w:rPr>
          <w:t>4.3.3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2"/>
          <w:szCs w:val="26"/>
        </w:rPr>
        <w:t>Требования к численности и квалификации персонала…………...………9</w:t>
      </w:r>
    </w:p>
    <w:p w:rsidR="00CF1150" w:rsidRPr="00E4272A" w:rsidRDefault="007665AE" w:rsidP="001B3D45">
      <w:pPr>
        <w:pStyle w:val="20"/>
        <w:rPr>
          <w:sz w:val="24"/>
        </w:rPr>
      </w:pPr>
      <w:hyperlink w:anchor="_Toc119204125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4.4. Требования к составу и параметрам технических средств</w:t>
        </w:r>
      </w:hyperlink>
      <w:r w:rsidR="00F54EDD">
        <w:rPr>
          <w:rStyle w:val="ac"/>
          <w:color w:val="auto"/>
          <w:u w:val="none"/>
        </w:rPr>
        <w:t>……….………9</w:t>
      </w:r>
    </w:p>
    <w:p w:rsidR="00CF1150" w:rsidRPr="00E4272A" w:rsidRDefault="007665AE" w:rsidP="001B3D45">
      <w:pPr>
        <w:pStyle w:val="20"/>
        <w:rPr>
          <w:sz w:val="24"/>
        </w:rPr>
      </w:pPr>
      <w:hyperlink w:anchor="_Toc11920412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4.5. Требования к информационной и программной совместимости</w:t>
        </w:r>
      </w:hyperlink>
      <w:r w:rsidR="00F54EDD">
        <w:rPr>
          <w:rStyle w:val="ac"/>
          <w:color w:val="auto"/>
          <w:u w:val="none"/>
        </w:rPr>
        <w:t>……….10</w:t>
      </w:r>
    </w:p>
    <w:p w:rsidR="00CF1150" w:rsidRPr="00E4272A" w:rsidRDefault="007665AE">
      <w:pPr>
        <w:pStyle w:val="30"/>
        <w:rPr>
          <w:noProof/>
          <w:sz w:val="24"/>
        </w:rPr>
      </w:pPr>
      <w:hyperlink w:anchor="_Toc119204129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4.5.1.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-9"/>
          <w:szCs w:val="28"/>
        </w:rPr>
        <w:t>Требования к информационным структурам и методам решения……………...10</w:t>
      </w:r>
    </w:p>
    <w:p w:rsidR="00CF1150" w:rsidRDefault="007665AE">
      <w:pPr>
        <w:pStyle w:val="30"/>
        <w:rPr>
          <w:color w:val="000000"/>
          <w:spacing w:val="1"/>
          <w:szCs w:val="26"/>
        </w:rPr>
      </w:pPr>
      <w:hyperlink w:anchor="_Toc119204130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4.5.2.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1"/>
          <w:szCs w:val="26"/>
        </w:rPr>
        <w:t>Требования к исходным кодам и языкам программирования…………….10</w:t>
      </w:r>
    </w:p>
    <w:p w:rsidR="00F54EDD" w:rsidRDefault="007665AE" w:rsidP="00F54EDD">
      <w:pPr>
        <w:pStyle w:val="30"/>
        <w:rPr>
          <w:color w:val="000000"/>
          <w:spacing w:val="1"/>
          <w:szCs w:val="26"/>
        </w:rPr>
      </w:pPr>
      <w:hyperlink w:anchor="_Toc119204130" w:history="1">
        <w:r w:rsidR="00F54EDD" w:rsidRPr="00E4272A">
          <w:rPr>
            <w:rStyle w:val="ac"/>
            <w:noProof/>
            <w:color w:val="auto"/>
            <w:szCs w:val="28"/>
            <w:u w:val="none"/>
          </w:rPr>
          <w:t>4.5.</w:t>
        </w:r>
        <w:r w:rsidR="00F54EDD">
          <w:rPr>
            <w:rStyle w:val="ac"/>
            <w:noProof/>
            <w:color w:val="auto"/>
            <w:szCs w:val="28"/>
            <w:u w:val="none"/>
          </w:rPr>
          <w:t>3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  <w:r w:rsidR="00F54EDD">
        <w:rPr>
          <w:color w:val="000000"/>
          <w:spacing w:val="1"/>
          <w:szCs w:val="26"/>
        </w:rPr>
        <w:t>…...10</w:t>
      </w:r>
    </w:p>
    <w:p w:rsidR="00F54EDD" w:rsidRPr="00F54EDD" w:rsidRDefault="007665AE" w:rsidP="00F54EDD">
      <w:pPr>
        <w:pStyle w:val="30"/>
        <w:rPr>
          <w:noProof/>
          <w:sz w:val="24"/>
        </w:rPr>
      </w:pPr>
      <w:hyperlink w:anchor="_Toc119204130" w:history="1">
        <w:r w:rsidR="00F54EDD" w:rsidRPr="00E4272A">
          <w:rPr>
            <w:rStyle w:val="ac"/>
            <w:noProof/>
            <w:color w:val="auto"/>
            <w:szCs w:val="28"/>
            <w:u w:val="none"/>
          </w:rPr>
          <w:t>4.5.</w:t>
        </w:r>
        <w:r w:rsidR="00F54EDD">
          <w:rPr>
            <w:rStyle w:val="ac"/>
            <w:noProof/>
            <w:color w:val="auto"/>
            <w:szCs w:val="28"/>
            <w:u w:val="none"/>
          </w:rPr>
          <w:t>4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1"/>
          <w:szCs w:val="26"/>
        </w:rPr>
        <w:t>Требования к защите информации и программ …………………………...10</w:t>
      </w:r>
    </w:p>
    <w:p w:rsidR="00CF1150" w:rsidRPr="00E4272A" w:rsidRDefault="007665AE" w:rsidP="001B3D45">
      <w:pPr>
        <w:pStyle w:val="20"/>
        <w:rPr>
          <w:sz w:val="24"/>
        </w:rPr>
      </w:pPr>
      <w:hyperlink w:anchor="_Toc119204131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4.6. Специальные требования</w:t>
        </w:r>
        <w:r w:rsidR="00CF1150" w:rsidRPr="00E4272A">
          <w:rPr>
            <w:webHidden/>
          </w:rPr>
          <w:tab/>
        </w:r>
      </w:hyperlink>
      <w:r w:rsidR="00F54EDD">
        <w:rPr>
          <w:rStyle w:val="ac"/>
          <w:color w:val="auto"/>
          <w:u w:val="none"/>
        </w:rPr>
        <w:t>11</w:t>
      </w:r>
    </w:p>
    <w:p w:rsidR="00CF1150" w:rsidRPr="00E4272A" w:rsidRDefault="007665AE" w:rsidP="00242F3F">
      <w:pPr>
        <w:pStyle w:val="10"/>
        <w:rPr>
          <w:sz w:val="24"/>
        </w:rPr>
      </w:pPr>
      <w:hyperlink w:anchor="_Toc119204134" w:history="1">
        <w:r w:rsidR="00CF1150" w:rsidRPr="00E4272A">
          <w:rPr>
            <w:rStyle w:val="ac"/>
            <w:color w:val="auto"/>
            <w:szCs w:val="32"/>
            <w:u w:val="none"/>
          </w:rPr>
          <w:t>5. Требования к программной документации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12</w:t>
      </w:r>
    </w:p>
    <w:p w:rsidR="00CF1150" w:rsidRPr="00E4272A" w:rsidRDefault="007665AE" w:rsidP="001B3D45">
      <w:pPr>
        <w:pStyle w:val="20"/>
        <w:rPr>
          <w:sz w:val="24"/>
        </w:rPr>
      </w:pPr>
      <w:hyperlink w:anchor="_Toc119204135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5.1. Предварительный состав программной документации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12</w:t>
      </w:r>
    </w:p>
    <w:p w:rsidR="00CF1150" w:rsidRPr="00E4272A" w:rsidRDefault="007665AE" w:rsidP="001B3D45">
      <w:pPr>
        <w:pStyle w:val="20"/>
        <w:rPr>
          <w:sz w:val="24"/>
        </w:rPr>
      </w:pPr>
      <w:hyperlink w:anchor="_Toc119204136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5.2. Специальные требования к программной документации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12</w:t>
      </w:r>
    </w:p>
    <w:p w:rsidR="00CF1150" w:rsidRPr="00E4272A" w:rsidRDefault="007665AE" w:rsidP="00242F3F">
      <w:pPr>
        <w:pStyle w:val="10"/>
        <w:rPr>
          <w:sz w:val="24"/>
        </w:rPr>
      </w:pPr>
      <w:hyperlink w:anchor="_Toc119204137" w:history="1">
        <w:r w:rsidR="00CF1150" w:rsidRPr="00E4272A">
          <w:rPr>
            <w:rStyle w:val="ac"/>
            <w:color w:val="auto"/>
            <w:szCs w:val="32"/>
            <w:u w:val="none"/>
          </w:rPr>
          <w:t>6. Технико-экономические показатели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13</w:t>
      </w:r>
    </w:p>
    <w:p w:rsidR="00CF1150" w:rsidRPr="00E4272A" w:rsidRDefault="007665AE" w:rsidP="001B3D45">
      <w:pPr>
        <w:pStyle w:val="20"/>
        <w:rPr>
          <w:sz w:val="24"/>
        </w:rPr>
      </w:pPr>
      <w:hyperlink w:anchor="_Toc11920413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6.1. Ориентировочная экономическая эффективность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13</w:t>
      </w:r>
    </w:p>
    <w:p w:rsidR="00CF1150" w:rsidRPr="00E4272A" w:rsidRDefault="007665AE" w:rsidP="00FD5AC0">
      <w:pPr>
        <w:pStyle w:val="20"/>
        <w:rPr>
          <w:sz w:val="24"/>
        </w:rPr>
      </w:pPr>
      <w:hyperlink w:anchor="_Toc11920413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6.2. Предполагаемая годовая потребность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13</w:t>
      </w:r>
      <w:hyperlink w:anchor="_Toc119204140" w:history="1"/>
    </w:p>
    <w:p w:rsidR="00CF1150" w:rsidRPr="00E4272A" w:rsidRDefault="007665AE" w:rsidP="00242F3F">
      <w:pPr>
        <w:pStyle w:val="10"/>
        <w:rPr>
          <w:sz w:val="24"/>
        </w:rPr>
      </w:pPr>
      <w:hyperlink w:anchor="_Toc119204141" w:history="1">
        <w:r w:rsidR="00CF1150" w:rsidRPr="00E4272A">
          <w:rPr>
            <w:rStyle w:val="ac"/>
            <w:color w:val="auto"/>
            <w:szCs w:val="32"/>
            <w:u w:val="none"/>
          </w:rPr>
          <w:t>7. Стадии и этапы разработки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14</w:t>
      </w:r>
    </w:p>
    <w:p w:rsidR="00CF1150" w:rsidRPr="00E4272A" w:rsidRDefault="007665AE" w:rsidP="001B3D45">
      <w:pPr>
        <w:pStyle w:val="20"/>
        <w:rPr>
          <w:sz w:val="24"/>
        </w:rPr>
      </w:pPr>
      <w:hyperlink w:anchor="_Toc119204142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7.1. Стадии разработки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14</w:t>
      </w:r>
    </w:p>
    <w:p w:rsidR="00CF1150" w:rsidRPr="00E4272A" w:rsidRDefault="007665AE" w:rsidP="00242F3F">
      <w:pPr>
        <w:pStyle w:val="10"/>
        <w:rPr>
          <w:sz w:val="24"/>
        </w:rPr>
      </w:pPr>
      <w:hyperlink w:anchor="_Toc119204147" w:history="1">
        <w:r w:rsidR="00CF1150" w:rsidRPr="00E4272A">
          <w:rPr>
            <w:rStyle w:val="ac"/>
            <w:color w:val="auto"/>
            <w:szCs w:val="32"/>
            <w:u w:val="none"/>
          </w:rPr>
          <w:t>8. Порядок контроля и приемки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15</w:t>
      </w:r>
    </w:p>
    <w:p w:rsidR="00CF1150" w:rsidRPr="00E4272A" w:rsidRDefault="007665AE" w:rsidP="001B3D45">
      <w:pPr>
        <w:pStyle w:val="20"/>
        <w:rPr>
          <w:sz w:val="24"/>
        </w:rPr>
      </w:pPr>
      <w:hyperlink w:anchor="_Toc11920414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8.1. Виды испытаний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15</w:t>
      </w:r>
    </w:p>
    <w:p w:rsidR="00CF1150" w:rsidRDefault="007665AE" w:rsidP="001B3D45">
      <w:pPr>
        <w:pStyle w:val="20"/>
        <w:rPr>
          <w:rStyle w:val="ac"/>
          <w:color w:val="auto"/>
          <w:u w:val="none"/>
        </w:rPr>
      </w:pPr>
      <w:hyperlink w:anchor="_Toc11920414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8.2. Общие требования к приемке работы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15</w:t>
      </w:r>
    </w:p>
    <w:p w:rsidR="00FD5AC0" w:rsidRPr="00E4272A" w:rsidRDefault="007665AE" w:rsidP="00FD5AC0">
      <w:pPr>
        <w:pStyle w:val="10"/>
        <w:rPr>
          <w:sz w:val="24"/>
        </w:rPr>
      </w:pPr>
      <w:hyperlink w:anchor="_Toc119204147" w:history="1">
        <w:r w:rsidR="00FD5AC0">
          <w:rPr>
            <w:rStyle w:val="ac"/>
            <w:color w:val="auto"/>
            <w:szCs w:val="32"/>
            <w:u w:val="none"/>
          </w:rPr>
          <w:t>9</w:t>
        </w:r>
        <w:r w:rsidR="00FD5AC0" w:rsidRPr="00E4272A">
          <w:rPr>
            <w:rStyle w:val="ac"/>
            <w:color w:val="auto"/>
            <w:szCs w:val="32"/>
            <w:u w:val="none"/>
          </w:rPr>
          <w:t xml:space="preserve">. </w:t>
        </w:r>
        <w:r w:rsidR="00FD5AC0">
          <w:rPr>
            <w:rStyle w:val="ac"/>
            <w:color w:val="auto"/>
            <w:szCs w:val="32"/>
            <w:u w:val="none"/>
          </w:rPr>
          <w:t>Уточнение ТЗ</w:t>
        </w:r>
        <w:r w:rsidR="00FD5AC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16</w:t>
      </w:r>
    </w:p>
    <w:p w:rsidR="00FD5AC0" w:rsidRPr="00FD5AC0" w:rsidRDefault="00FD5AC0" w:rsidP="00FD5AC0"/>
    <w:p w:rsidR="00CF1150" w:rsidRPr="00E4272A" w:rsidRDefault="00CF1150" w:rsidP="00242F3F">
      <w:pPr>
        <w:pStyle w:val="10"/>
        <w:rPr>
          <w:sz w:val="24"/>
        </w:rPr>
      </w:pPr>
    </w:p>
    <w:p w:rsidR="00CF1150" w:rsidRDefault="00CF1150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CF1150" w:rsidRDefault="00CF1150">
      <w:pPr>
        <w:rPr>
          <w:b/>
          <w:bCs/>
        </w:rPr>
      </w:pPr>
    </w:p>
    <w:p w:rsidR="00CF1150" w:rsidRDefault="00CF1150">
      <w:pPr>
        <w:pStyle w:val="1"/>
        <w:rPr>
          <w:caps/>
        </w:rPr>
      </w:pPr>
      <w:r>
        <w:rPr>
          <w:caps/>
        </w:rPr>
        <w:br w:type="page"/>
      </w:r>
      <w:bookmarkStart w:id="3" w:name="_Toc119204104"/>
      <w:r>
        <w:rPr>
          <w:caps/>
        </w:rPr>
        <w:lastRenderedPageBreak/>
        <w:t>Введение</w:t>
      </w:r>
      <w:bookmarkEnd w:id="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4" w:name="_Toc119204105"/>
      <w:r>
        <w:rPr>
          <w:b/>
          <w:bCs/>
        </w:rPr>
        <w:t xml:space="preserve">Наименование </w:t>
      </w:r>
      <w:bookmarkEnd w:id="4"/>
      <w:r w:rsidR="00622B56">
        <w:rPr>
          <w:b/>
          <w:bCs/>
        </w:rPr>
        <w:t>команды</w:t>
      </w:r>
    </w:p>
    <w:p w:rsidR="00CF1150" w:rsidRPr="00AE32C4" w:rsidRDefault="00CF1150"/>
    <w:p w:rsidR="00CF1150" w:rsidRPr="00AE32C4" w:rsidRDefault="00CF1150"/>
    <w:p w:rsidR="00CF1150" w:rsidRPr="00AE32C4" w:rsidRDefault="00CF1150"/>
    <w:p w:rsidR="00CF1150" w:rsidRPr="00AE32C4" w:rsidRDefault="00622B56">
      <w:pPr>
        <w:ind w:left="576"/>
      </w:pPr>
      <w:r w:rsidRPr="00AE32C4">
        <w:rPr>
          <w:color w:val="000000"/>
          <w:spacing w:val="4"/>
        </w:rPr>
        <w:t>Наименование - «</w:t>
      </w:r>
      <w:r w:rsidR="00456EB4" w:rsidRPr="00AE32C4">
        <w:rPr>
          <w:color w:val="000000"/>
          <w:spacing w:val="4"/>
        </w:rPr>
        <w:t xml:space="preserve">Утилита </w:t>
      </w:r>
      <w:r w:rsidR="00456EB4" w:rsidRPr="00AE32C4">
        <w:rPr>
          <w:color w:val="000000"/>
          <w:spacing w:val="4"/>
          <w:lang w:val="en-US"/>
        </w:rPr>
        <w:t>PATH</w:t>
      </w:r>
      <w:r w:rsidR="00177865" w:rsidRPr="00AE32C4">
        <w:rPr>
          <w:color w:val="000000"/>
          <w:spacing w:val="4"/>
          <w:lang w:val="en-US"/>
        </w:rPr>
        <w:t>P</w:t>
      </w:r>
      <w:r w:rsidR="00456EB4" w:rsidRPr="00AE32C4">
        <w:rPr>
          <w:color w:val="000000"/>
          <w:spacing w:val="4"/>
          <w:lang w:val="en-US"/>
        </w:rPr>
        <w:t>ING</w:t>
      </w:r>
      <w:r w:rsidR="00456EB4" w:rsidRPr="00AE32C4">
        <w:rPr>
          <w:color w:val="000000"/>
          <w:spacing w:val="4"/>
        </w:rPr>
        <w:t>»</w:t>
      </w:r>
      <w:r w:rsidR="00CF1150" w:rsidRPr="00AE32C4">
        <w:rPr>
          <w:color w:val="000000"/>
          <w:spacing w:val="4"/>
        </w:rPr>
        <w:t>.</w:t>
      </w:r>
    </w:p>
    <w:p w:rsidR="00CF1150" w:rsidRPr="00AE32C4" w:rsidRDefault="00CF1150"/>
    <w:p w:rsidR="00CF1150" w:rsidRPr="00AE32C4" w:rsidRDefault="00CF1150"/>
    <w:p w:rsidR="00CF1150" w:rsidRPr="00AE32C4" w:rsidRDefault="00CF1150"/>
    <w:p w:rsidR="00CF1150" w:rsidRPr="00AE32C4" w:rsidRDefault="00CF1150"/>
    <w:p w:rsidR="00CF1150" w:rsidRDefault="00CF1150">
      <w:pPr>
        <w:pStyle w:val="2"/>
        <w:jc w:val="left"/>
        <w:rPr>
          <w:b/>
          <w:bCs/>
        </w:rPr>
      </w:pPr>
      <w:bookmarkStart w:id="5" w:name="_Toc119204106"/>
      <w:r>
        <w:rPr>
          <w:b/>
          <w:bCs/>
        </w:rPr>
        <w:t xml:space="preserve">Краткая характеристика области применения </w:t>
      </w:r>
      <w:bookmarkEnd w:id="5"/>
      <w:r w:rsidR="00F74F5A">
        <w:rPr>
          <w:b/>
          <w:bCs/>
          <w:lang w:val="en-US"/>
        </w:rPr>
        <w:t>утилиты</w:t>
      </w:r>
    </w:p>
    <w:p w:rsidR="00CF1150" w:rsidRPr="00AE32C4" w:rsidRDefault="00CF1150"/>
    <w:p w:rsidR="00CF1150" w:rsidRPr="00AE32C4" w:rsidRDefault="00CF1150"/>
    <w:p w:rsidR="00CF1150" w:rsidRPr="00AE32C4" w:rsidRDefault="00CF1150"/>
    <w:p w:rsidR="00CF1150" w:rsidRPr="00AE32C4" w:rsidRDefault="00456EB4" w:rsidP="00004891">
      <w:pPr>
        <w:ind w:firstLine="576"/>
        <w:jc w:val="both"/>
      </w:pPr>
      <w:r w:rsidRPr="00AE32C4">
        <w:t xml:space="preserve">Утилита </w:t>
      </w:r>
      <w:r w:rsidRPr="00AE32C4">
        <w:rPr>
          <w:lang w:val="en-US"/>
        </w:rPr>
        <w:t>PATH</w:t>
      </w:r>
      <w:r w:rsidR="004A530C" w:rsidRPr="00AE32C4">
        <w:rPr>
          <w:lang w:val="en-US"/>
        </w:rPr>
        <w:t>P</w:t>
      </w:r>
      <w:r w:rsidRPr="00AE32C4">
        <w:rPr>
          <w:lang w:val="en-US"/>
        </w:rPr>
        <w:t>ING</w:t>
      </w:r>
      <w:r w:rsidRPr="00AE32C4">
        <w:t xml:space="preserve"> </w:t>
      </w:r>
      <w:r w:rsidR="00004891" w:rsidRPr="00AE32C4">
        <w:t>предоставляет информацию о латентности сети и потерях данных на промежуточных узлах между исходным пунктом и пунктом назначения.</w:t>
      </w:r>
    </w:p>
    <w:p w:rsidR="00CF1150" w:rsidRPr="00AE32C4" w:rsidRDefault="00CF1150"/>
    <w:p w:rsidR="00622B56" w:rsidRPr="00AE32C4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Pr="00695B72" w:rsidRDefault="00622B56"/>
    <w:p w:rsidR="007F250C" w:rsidRPr="00695B72" w:rsidRDefault="007F250C"/>
    <w:p w:rsidR="00622B56" w:rsidRDefault="00622B56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6" w:name="_Toc119204107"/>
      <w:r>
        <w:rPr>
          <w:caps/>
        </w:rPr>
        <w:lastRenderedPageBreak/>
        <w:t>Основание для разработки</w:t>
      </w:r>
      <w:bookmarkEnd w:id="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3"/>
        </w:numPr>
        <w:jc w:val="left"/>
        <w:rPr>
          <w:b/>
          <w:bCs/>
        </w:rPr>
      </w:pPr>
      <w:bookmarkStart w:id="7" w:name="_Toc119204108"/>
      <w:r>
        <w:rPr>
          <w:b/>
          <w:bCs/>
        </w:rPr>
        <w:t>Основание для проведения разработки</w:t>
      </w:r>
      <w:bookmarkEnd w:id="7"/>
    </w:p>
    <w:p w:rsidR="00CF1150" w:rsidRDefault="00CF1150"/>
    <w:p w:rsidR="00CF1150" w:rsidRDefault="00CF1150"/>
    <w:p w:rsidR="00CF1150" w:rsidRPr="00AE32C4" w:rsidRDefault="00CF1150"/>
    <w:p w:rsidR="00CF1150" w:rsidRPr="00AE32C4" w:rsidRDefault="00CF1150" w:rsidP="00344192">
      <w:pPr>
        <w:ind w:firstLine="576"/>
        <w:jc w:val="both"/>
      </w:pPr>
      <w:r w:rsidRPr="00AE32C4">
        <w:rPr>
          <w:spacing w:val="2"/>
        </w:rPr>
        <w:t xml:space="preserve">Основанием для проведения разработки является </w:t>
      </w:r>
      <w:r w:rsidR="00344192" w:rsidRPr="00AE32C4">
        <w:rPr>
          <w:spacing w:val="2"/>
        </w:rPr>
        <w:t xml:space="preserve">задание на лабораторную работу по дисциплине </w:t>
      </w:r>
      <w:r w:rsidR="00344192" w:rsidRPr="00AE32C4">
        <w:rPr>
          <w:color w:val="000000"/>
          <w:spacing w:val="4"/>
        </w:rPr>
        <w:t>«Теория разработки программного обеспечения».</w:t>
      </w:r>
    </w:p>
    <w:p w:rsidR="00CF1150" w:rsidRPr="00AE32C4" w:rsidRDefault="00CF1150"/>
    <w:p w:rsidR="00CF1150" w:rsidRPr="00AE32C4" w:rsidRDefault="00CF1150"/>
    <w:p w:rsidR="00CF1150" w:rsidRDefault="00CF1150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/>
    <w:p w:rsidR="00CF1150" w:rsidRDefault="00CF1150"/>
    <w:p w:rsidR="00CF1150" w:rsidRDefault="00CF1150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CF1150" w:rsidRDefault="00CF1150"/>
    <w:p w:rsidR="00CF1150" w:rsidRDefault="00CF1150">
      <w:pPr>
        <w:pStyle w:val="1"/>
        <w:rPr>
          <w:caps/>
        </w:rPr>
      </w:pPr>
      <w:bookmarkStart w:id="8" w:name="_Toc119204110"/>
      <w:r>
        <w:rPr>
          <w:caps/>
        </w:rPr>
        <w:lastRenderedPageBreak/>
        <w:t>Назначение разработки</w:t>
      </w:r>
      <w:bookmarkEnd w:id="8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9" w:name="_Toc119204111"/>
      <w:r>
        <w:rPr>
          <w:b/>
          <w:bCs/>
        </w:rPr>
        <w:t xml:space="preserve">Функциональное назначение </w:t>
      </w:r>
      <w:bookmarkEnd w:id="9"/>
      <w:r w:rsidR="005B7FC3">
        <w:rPr>
          <w:b/>
          <w:bCs/>
        </w:rPr>
        <w:t>утилиты</w:t>
      </w:r>
    </w:p>
    <w:p w:rsidR="00CF1150" w:rsidRDefault="00CF1150"/>
    <w:p w:rsidR="00CF1150" w:rsidRDefault="00CF1150"/>
    <w:p w:rsidR="00CF1150" w:rsidRPr="00AE32C4" w:rsidRDefault="00CF1150"/>
    <w:p w:rsidR="00CF1150" w:rsidRPr="00AE32C4" w:rsidRDefault="00CF1150" w:rsidP="005B7FC3">
      <w:pPr>
        <w:ind w:firstLine="576"/>
        <w:jc w:val="both"/>
      </w:pPr>
      <w:r w:rsidRPr="00AE32C4">
        <w:t>Функ</w:t>
      </w:r>
      <w:r w:rsidR="00011FC0" w:rsidRPr="00AE32C4">
        <w:t xml:space="preserve">циональным назначением </w:t>
      </w:r>
      <w:r w:rsidR="005B7FC3" w:rsidRPr="00AE32C4">
        <w:t>утилиты является обнаружение определенных проблем, которые возникают при передаче пакетов между двумя маршрутизируемыми сетями.</w:t>
      </w:r>
    </w:p>
    <w:p w:rsidR="00CF1150" w:rsidRPr="00AE32C4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10" w:name="_Toc119204112"/>
      <w:r>
        <w:rPr>
          <w:b/>
          <w:bCs/>
        </w:rPr>
        <w:t xml:space="preserve">Эксплуатационное назначение </w:t>
      </w:r>
      <w:bookmarkEnd w:id="10"/>
      <w:r w:rsidR="005B7FC3">
        <w:rPr>
          <w:b/>
          <w:bCs/>
        </w:rPr>
        <w:t>утилиты</w:t>
      </w:r>
    </w:p>
    <w:p w:rsidR="00CF1150" w:rsidRDefault="00CF1150"/>
    <w:p w:rsidR="00CF1150" w:rsidRDefault="00CF1150"/>
    <w:p w:rsidR="00CF1150" w:rsidRDefault="00CF1150"/>
    <w:p w:rsidR="00CF1150" w:rsidRPr="00AE32C4" w:rsidRDefault="0040487A">
      <w:pPr>
        <w:ind w:firstLine="576"/>
        <w:jc w:val="both"/>
      </w:pPr>
      <w:r w:rsidRPr="00AE32C4">
        <w:t>Утилита</w:t>
      </w:r>
      <w:r w:rsidR="00CF1150" w:rsidRPr="00AE32C4">
        <w:t xml:space="preserve"> должна эксплуатироваться в профильных подра</w:t>
      </w:r>
      <w:r w:rsidR="00011FC0" w:rsidRPr="00AE32C4">
        <w:t>зделениях на объектах ОАО «НИИАА</w:t>
      </w:r>
      <w:r w:rsidR="00CF1150" w:rsidRPr="00AE32C4">
        <w:t>».</w:t>
      </w:r>
    </w:p>
    <w:p w:rsidR="00CF1150" w:rsidRPr="00AE32C4" w:rsidRDefault="00CF1150">
      <w:pPr>
        <w:ind w:firstLine="576"/>
        <w:jc w:val="both"/>
      </w:pPr>
    </w:p>
    <w:p w:rsidR="00CF1150" w:rsidRPr="00AE32C4" w:rsidRDefault="00CF1150">
      <w:pPr>
        <w:ind w:firstLine="576"/>
        <w:jc w:val="both"/>
      </w:pPr>
      <w:r w:rsidRPr="00AE32C4">
        <w:t xml:space="preserve">Конечными пользователями </w:t>
      </w:r>
      <w:r w:rsidR="0040487A" w:rsidRPr="00AE32C4">
        <w:t>утилиты</w:t>
      </w:r>
      <w:r w:rsidRPr="00AE32C4">
        <w:t xml:space="preserve"> должны являться сотрудники профильных </w:t>
      </w:r>
      <w:r w:rsidRPr="00AE32C4">
        <w:rPr>
          <w:spacing w:val="3"/>
        </w:rPr>
        <w:t xml:space="preserve">подразделений </w:t>
      </w:r>
      <w:r w:rsidR="00011FC0" w:rsidRPr="00AE32C4">
        <w:t>ОАО «НИАА</w:t>
      </w:r>
      <w:r w:rsidRPr="00AE32C4">
        <w:t>».</w:t>
      </w:r>
    </w:p>
    <w:p w:rsidR="00CF1150" w:rsidRPr="00AE32C4" w:rsidRDefault="00CF1150"/>
    <w:p w:rsidR="00CF1150" w:rsidRPr="00AE32C4" w:rsidRDefault="00CF1150"/>
    <w:p w:rsidR="00011FC0" w:rsidRPr="00AE32C4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11" w:name="_Toc119204113"/>
      <w:r>
        <w:rPr>
          <w:caps/>
        </w:rPr>
        <w:lastRenderedPageBreak/>
        <w:t>Требования к программе</w:t>
      </w:r>
      <w:bookmarkEnd w:id="11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2" w:name="_Toc119204114"/>
      <w:r>
        <w:rPr>
          <w:b/>
          <w:bCs/>
        </w:rPr>
        <w:t>Требования к функциональным характеристикам</w:t>
      </w:r>
      <w:bookmarkEnd w:id="12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</w:pPr>
      <w:bookmarkStart w:id="13" w:name="_Toc119204115"/>
      <w:r>
        <w:t>Требования к составу выполняемых функций</w:t>
      </w:r>
      <w:bookmarkEnd w:id="13"/>
    </w:p>
    <w:p w:rsidR="00CF1150" w:rsidRDefault="00CF1150" w:rsidP="00075D17"/>
    <w:p w:rsidR="00075D17" w:rsidRDefault="00075D17" w:rsidP="00075D17">
      <w:r w:rsidRPr="0030281C">
        <w:t>4.1.1.1</w:t>
      </w:r>
      <w:r w:rsidR="0030281C" w:rsidRPr="0030281C">
        <w:t xml:space="preserve"> </w:t>
      </w:r>
      <w:r w:rsidR="0030281C">
        <w:t xml:space="preserve">Пользователь должен иметь возможность предотвратить попытки утилиты сопоставить </w:t>
      </w:r>
      <w:r w:rsidR="0030281C">
        <w:t>IP-адреса промежуточных маршрутизаторов с их именами для ускорения вывода результатов.</w:t>
      </w:r>
    </w:p>
    <w:p w:rsidR="0030281C" w:rsidRPr="0030281C" w:rsidRDefault="0030281C" w:rsidP="00075D17"/>
    <w:p w:rsidR="006F4519" w:rsidRDefault="0030281C" w:rsidP="006F4519">
      <w:pPr>
        <w:jc w:val="both"/>
      </w:pPr>
      <w:r w:rsidRPr="0030281C">
        <w:rPr>
          <w:spacing w:val="-6"/>
        </w:rPr>
        <w:t>4.1.1.2</w:t>
      </w:r>
      <w:r w:rsidR="0062486C">
        <w:rPr>
          <w:spacing w:val="-6"/>
        </w:rPr>
        <w:tab/>
      </w:r>
      <w:r w:rsidR="00316D30">
        <w:t>Пользователь должен иметь возможность</w:t>
      </w:r>
      <w:r w:rsidR="00316D30">
        <w:t xml:space="preserve"> задать</w:t>
      </w:r>
      <w:r w:rsidR="006F4519">
        <w:t xml:space="preserve"> </w:t>
      </w:r>
      <w:r w:rsidR="00316D30">
        <w:t>максимальное количество</w:t>
      </w:r>
      <w:r w:rsidR="006F4519">
        <w:t xml:space="preserve"> переходов на пути при поиске конечного пункта назначения</w:t>
      </w:r>
      <w:r w:rsidR="006F4519" w:rsidRPr="006F4519">
        <w:t xml:space="preserve">. </w:t>
      </w:r>
      <w:r w:rsidR="0072113F">
        <w:t>Значение по умолчанию установить равным 30.</w:t>
      </w:r>
    </w:p>
    <w:p w:rsidR="00E93F3B" w:rsidRDefault="00E93F3B" w:rsidP="006F4519">
      <w:pPr>
        <w:jc w:val="both"/>
      </w:pPr>
    </w:p>
    <w:p w:rsidR="00E93F3B" w:rsidRPr="001706A4" w:rsidRDefault="00E93F3B" w:rsidP="00E93F3B">
      <w:pPr>
        <w:jc w:val="both"/>
      </w:pPr>
      <w:r w:rsidRPr="0030281C">
        <w:rPr>
          <w:spacing w:val="-6"/>
        </w:rPr>
        <w:t>4.1.1.</w:t>
      </w:r>
      <w:r>
        <w:rPr>
          <w:spacing w:val="-6"/>
        </w:rPr>
        <w:t>3</w:t>
      </w:r>
      <w:r>
        <w:rPr>
          <w:spacing w:val="-6"/>
        </w:rPr>
        <w:tab/>
      </w:r>
      <w:r>
        <w:t xml:space="preserve">Пользователь должен иметь возможность </w:t>
      </w:r>
      <w:r w:rsidR="001706A4">
        <w:rPr>
          <w:spacing w:val="-6"/>
        </w:rPr>
        <w:t xml:space="preserve">определить использование параметра свободной маршрутизации в </w:t>
      </w:r>
      <w:r w:rsidR="001706A4">
        <w:rPr>
          <w:spacing w:val="-6"/>
          <w:lang w:val="en-US"/>
        </w:rPr>
        <w:t>IP</w:t>
      </w:r>
      <w:r w:rsidR="001706A4" w:rsidRPr="001706A4">
        <w:rPr>
          <w:spacing w:val="-6"/>
        </w:rPr>
        <w:t>-</w:t>
      </w:r>
      <w:r w:rsidR="001706A4">
        <w:rPr>
          <w:spacing w:val="-6"/>
        </w:rPr>
        <w:t xml:space="preserve">заголовке с набором промежуточных мест назначения для сообщений с </w:t>
      </w:r>
      <w:r w:rsidR="001706A4">
        <w:rPr>
          <w:spacing w:val="-6"/>
          <w:lang w:val="en-US"/>
        </w:rPr>
        <w:t>Echo</w:t>
      </w:r>
      <w:r w:rsidR="001706A4" w:rsidRPr="001706A4">
        <w:rPr>
          <w:spacing w:val="-6"/>
        </w:rPr>
        <w:t>-</w:t>
      </w:r>
      <w:r w:rsidR="001706A4">
        <w:rPr>
          <w:spacing w:val="-6"/>
        </w:rPr>
        <w:t>запросом.</w:t>
      </w:r>
    </w:p>
    <w:p w:rsidR="00E93F3B" w:rsidRPr="006F4519" w:rsidRDefault="00E93F3B" w:rsidP="00E93F3B">
      <w:pPr>
        <w:jc w:val="both"/>
        <w:rPr>
          <w:spacing w:val="-6"/>
        </w:rPr>
      </w:pPr>
    </w:p>
    <w:p w:rsidR="00E93F3B" w:rsidRDefault="00E93F3B" w:rsidP="00E93F3B">
      <w:pPr>
        <w:jc w:val="both"/>
      </w:pPr>
      <w:r>
        <w:rPr>
          <w:spacing w:val="-6"/>
        </w:rPr>
        <w:t>4.1.1.4</w:t>
      </w:r>
      <w:r>
        <w:rPr>
          <w:spacing w:val="-6"/>
        </w:rPr>
        <w:tab/>
      </w:r>
      <w:r>
        <w:t xml:space="preserve">Пользователь должен иметь возможность задать </w:t>
      </w:r>
      <w:r w:rsidR="001706A4">
        <w:t>время</w:t>
      </w:r>
      <w:r w:rsidR="001706A4">
        <w:t xml:space="preserve"> ожидания между последовательными проверками связи.</w:t>
      </w:r>
      <w:r w:rsidR="001706A4">
        <w:t xml:space="preserve"> </w:t>
      </w:r>
      <w:r w:rsidR="001706A4">
        <w:t>Значение по</w:t>
      </w:r>
      <w:r w:rsidR="001706A4">
        <w:t xml:space="preserve"> умолчанию установить равным 250 миллисекундам.</w:t>
      </w:r>
    </w:p>
    <w:p w:rsidR="00E93F3B" w:rsidRPr="006F4519" w:rsidRDefault="00E93F3B" w:rsidP="00E93F3B">
      <w:pPr>
        <w:jc w:val="both"/>
        <w:rPr>
          <w:spacing w:val="-6"/>
        </w:rPr>
      </w:pPr>
    </w:p>
    <w:p w:rsidR="00E93F3B" w:rsidRDefault="00E93F3B" w:rsidP="00E93F3B">
      <w:pPr>
        <w:jc w:val="both"/>
      </w:pPr>
      <w:r w:rsidRPr="0030281C">
        <w:rPr>
          <w:spacing w:val="-6"/>
        </w:rPr>
        <w:t>4.1.1.</w:t>
      </w:r>
      <w:r>
        <w:rPr>
          <w:spacing w:val="-6"/>
        </w:rPr>
        <w:t>5</w:t>
      </w:r>
      <w:r>
        <w:rPr>
          <w:spacing w:val="-6"/>
        </w:rPr>
        <w:tab/>
      </w:r>
      <w:r>
        <w:t>Пользователь должен иметь возможность задать</w:t>
      </w:r>
      <w:r w:rsidR="00561725">
        <w:t xml:space="preserve"> количество</w:t>
      </w:r>
      <w:r w:rsidR="00561725">
        <w:t xml:space="preserve"> сообщений с эхо-запросом, отправленных каждому маршрутизатору пути</w:t>
      </w:r>
      <w:r w:rsidRPr="006F4519">
        <w:t xml:space="preserve">. </w:t>
      </w:r>
      <w:r w:rsidR="00561725">
        <w:t xml:space="preserve">Значение по умолчанию установить равным </w:t>
      </w:r>
      <w:r w:rsidR="00561725">
        <w:t>100.</w:t>
      </w:r>
    </w:p>
    <w:p w:rsidR="00E93F3B" w:rsidRPr="006F4519" w:rsidRDefault="00E93F3B" w:rsidP="00E93F3B">
      <w:pPr>
        <w:jc w:val="both"/>
        <w:rPr>
          <w:spacing w:val="-6"/>
        </w:rPr>
      </w:pPr>
    </w:p>
    <w:p w:rsidR="00E93F3B" w:rsidRDefault="00E93F3B" w:rsidP="00E93F3B">
      <w:pPr>
        <w:jc w:val="both"/>
      </w:pPr>
      <w:r>
        <w:rPr>
          <w:spacing w:val="-6"/>
        </w:rPr>
        <w:t>4.1.1.6</w:t>
      </w:r>
      <w:r>
        <w:rPr>
          <w:spacing w:val="-6"/>
        </w:rPr>
        <w:tab/>
      </w:r>
      <w:r>
        <w:t>Пользователь должен иметь возможность задать</w:t>
      </w:r>
      <w:r w:rsidR="00377807" w:rsidRPr="00377807">
        <w:t xml:space="preserve"> </w:t>
      </w:r>
      <w:r w:rsidR="00377807">
        <w:t>время ожидания ответа от каждого маршрутизатора</w:t>
      </w:r>
      <w:r w:rsidR="00377807">
        <w:t>.</w:t>
      </w:r>
      <w:r w:rsidR="00377807">
        <w:t xml:space="preserve"> </w:t>
      </w:r>
      <w:r w:rsidR="00377807">
        <w:t>Значение по умолчанию установить равным 100</w:t>
      </w:r>
      <w:r w:rsidR="00377807">
        <w:t xml:space="preserve"> миллисекундам.</w:t>
      </w:r>
    </w:p>
    <w:p w:rsidR="00E93F3B" w:rsidRPr="006F4519" w:rsidRDefault="00E93F3B" w:rsidP="00E93F3B">
      <w:pPr>
        <w:jc w:val="both"/>
        <w:rPr>
          <w:spacing w:val="-6"/>
        </w:rPr>
      </w:pPr>
    </w:p>
    <w:p w:rsidR="00E93F3B" w:rsidRDefault="00E93F3B" w:rsidP="00E93F3B">
      <w:pPr>
        <w:jc w:val="both"/>
      </w:pPr>
      <w:r w:rsidRPr="0030281C">
        <w:rPr>
          <w:spacing w:val="-6"/>
        </w:rPr>
        <w:t>4.1.1.</w:t>
      </w:r>
      <w:r>
        <w:rPr>
          <w:spacing w:val="-6"/>
        </w:rPr>
        <w:t>7</w:t>
      </w:r>
      <w:r>
        <w:rPr>
          <w:spacing w:val="-6"/>
        </w:rPr>
        <w:tab/>
      </w:r>
      <w:r>
        <w:t xml:space="preserve">Пользователь должен иметь возможность </w:t>
      </w:r>
      <w:r w:rsidR="00377807">
        <w:t xml:space="preserve">проверить наличие устройств на поддержку </w:t>
      </w:r>
      <w:r w:rsidR="00377807">
        <w:rPr>
          <w:lang w:val="en-US"/>
        </w:rPr>
        <w:t>Quality</w:t>
      </w:r>
      <w:r w:rsidR="00377807" w:rsidRPr="00377807">
        <w:t xml:space="preserve"> </w:t>
      </w:r>
      <w:r w:rsidR="00377807">
        <w:rPr>
          <w:lang w:val="en-US"/>
        </w:rPr>
        <w:t>of</w:t>
      </w:r>
      <w:r w:rsidR="00377807" w:rsidRPr="00377807">
        <w:t xml:space="preserve"> </w:t>
      </w:r>
      <w:r w:rsidR="00377807">
        <w:rPr>
          <w:lang w:val="en-US"/>
        </w:rPr>
        <w:t>Service</w:t>
      </w:r>
      <w:r w:rsidR="00377807">
        <w:t xml:space="preserve"> – технологию предоставления различным классам трафика различных приоритетов в обслуживании</w:t>
      </w:r>
      <w:r w:rsidRPr="006F4519">
        <w:t xml:space="preserve">. </w:t>
      </w:r>
    </w:p>
    <w:p w:rsidR="00E93F3B" w:rsidRPr="006F4519" w:rsidRDefault="00E93F3B" w:rsidP="00E93F3B">
      <w:pPr>
        <w:jc w:val="both"/>
        <w:rPr>
          <w:spacing w:val="-6"/>
        </w:rPr>
      </w:pPr>
    </w:p>
    <w:p w:rsidR="00E93F3B" w:rsidRDefault="00E93F3B" w:rsidP="00E93F3B">
      <w:pPr>
        <w:jc w:val="both"/>
      </w:pPr>
      <w:r>
        <w:rPr>
          <w:spacing w:val="-6"/>
        </w:rPr>
        <w:t>4.1.1.8</w:t>
      </w:r>
      <w:r>
        <w:rPr>
          <w:spacing w:val="-6"/>
        </w:rPr>
        <w:tab/>
      </w:r>
      <w:r>
        <w:t xml:space="preserve">Пользователь должен иметь возможность </w:t>
      </w:r>
      <w:r w:rsidR="00377807">
        <w:t>проверить</w:t>
      </w:r>
      <w:r w:rsidR="00377807">
        <w:t xml:space="preserve"> устройств</w:t>
      </w:r>
      <w:r w:rsidR="00377807">
        <w:t>а</w:t>
      </w:r>
      <w:r w:rsidR="00377807">
        <w:t xml:space="preserve"> вдоль маршрута на предмет поддержания протокола настройки резервирования ресурсов (RSVP).</w:t>
      </w:r>
    </w:p>
    <w:p w:rsidR="00294406" w:rsidRPr="006F4519" w:rsidRDefault="00294406" w:rsidP="00E93F3B">
      <w:pPr>
        <w:jc w:val="both"/>
        <w:rPr>
          <w:spacing w:val="-6"/>
        </w:rPr>
      </w:pPr>
      <w:bookmarkStart w:id="14" w:name="_GoBack"/>
      <w:bookmarkEnd w:id="14"/>
    </w:p>
    <w:p w:rsidR="00E93F3B" w:rsidRDefault="00E93F3B" w:rsidP="00E93F3B">
      <w:pPr>
        <w:jc w:val="both"/>
      </w:pPr>
      <w:r>
        <w:rPr>
          <w:spacing w:val="-6"/>
        </w:rPr>
        <w:t>4.1.1.9</w:t>
      </w:r>
      <w:r>
        <w:rPr>
          <w:spacing w:val="-6"/>
        </w:rPr>
        <w:tab/>
      </w:r>
      <w:r>
        <w:t xml:space="preserve">Пользователь должен иметь возможность задать </w:t>
      </w:r>
      <w:r w:rsidR="00294406">
        <w:t xml:space="preserve">конечный </w:t>
      </w:r>
      <w:r w:rsidR="00377807">
        <w:t>пункт назначения.</w:t>
      </w:r>
    </w:p>
    <w:p w:rsidR="00E93F3B" w:rsidRPr="006F4519" w:rsidRDefault="00E93F3B" w:rsidP="00E93F3B">
      <w:pPr>
        <w:jc w:val="both"/>
        <w:rPr>
          <w:spacing w:val="-6"/>
        </w:rPr>
      </w:pPr>
    </w:p>
    <w:p w:rsidR="00E93F3B" w:rsidRPr="006F4519" w:rsidRDefault="00E93F3B" w:rsidP="00E93F3B">
      <w:pPr>
        <w:jc w:val="both"/>
        <w:rPr>
          <w:spacing w:val="-6"/>
        </w:rPr>
      </w:pPr>
      <w:r>
        <w:rPr>
          <w:spacing w:val="-6"/>
        </w:rPr>
        <w:t xml:space="preserve">4.1.1.10 </w:t>
      </w:r>
      <w:r>
        <w:t xml:space="preserve">Пользователь должен иметь возможность </w:t>
      </w:r>
      <w:r w:rsidR="00377807">
        <w:t>получить информацию о всех функциях утилиты.</w:t>
      </w:r>
    </w:p>
    <w:p w:rsidR="00CF1150" w:rsidRDefault="00CF1150" w:rsidP="00007B7A">
      <w:pPr>
        <w:jc w:val="both"/>
      </w:pPr>
    </w:p>
    <w:p w:rsidR="00CF1150" w:rsidRDefault="00CF1150"/>
    <w:p w:rsidR="00CF1150" w:rsidRDefault="00CF1150"/>
    <w:p w:rsidR="00CF1150" w:rsidRDefault="00CF1150">
      <w:pPr>
        <w:pStyle w:val="3"/>
        <w:jc w:val="left"/>
        <w:rPr>
          <w:color w:val="000000"/>
          <w:spacing w:val="2"/>
          <w:szCs w:val="26"/>
        </w:rPr>
      </w:pPr>
      <w:bookmarkStart w:id="15" w:name="_Toc119204116"/>
      <w:r>
        <w:rPr>
          <w:color w:val="000000"/>
          <w:spacing w:val="2"/>
          <w:szCs w:val="26"/>
        </w:rPr>
        <w:t>Требования к организации входных данных</w:t>
      </w:r>
      <w:bookmarkEnd w:id="15"/>
    </w:p>
    <w:p w:rsidR="00CF1150" w:rsidRDefault="00CF1150"/>
    <w:p w:rsidR="00CF1150" w:rsidRDefault="00CF1150"/>
    <w:p w:rsidR="00CF1150" w:rsidRDefault="00CF1150"/>
    <w:p w:rsidR="0062486C" w:rsidRDefault="0033794C" w:rsidP="0062486C">
      <w:pPr>
        <w:ind w:firstLine="708"/>
      </w:pPr>
      <w:r>
        <w:t xml:space="preserve">Утилита </w:t>
      </w:r>
      <w:r>
        <w:rPr>
          <w:lang w:val="en-US"/>
        </w:rPr>
        <w:t>PATHPING</w:t>
      </w:r>
      <w:r w:rsidR="0062486C" w:rsidRPr="0062486C">
        <w:t> использует следующий синтаксис:</w:t>
      </w:r>
      <w:r w:rsidR="0062486C" w:rsidRPr="0062486C">
        <w:br/>
      </w:r>
    </w:p>
    <w:p w:rsidR="00CF1150" w:rsidRPr="0033794C" w:rsidRDefault="0033794C" w:rsidP="0033794C">
      <w:pPr>
        <w:ind w:firstLine="708"/>
      </w:pPr>
      <w:r w:rsidRPr="0033794C">
        <w:rPr>
          <w:bCs/>
        </w:rPr>
        <w:lastRenderedPageBreak/>
        <w:t>pathping</w:t>
      </w:r>
      <w:r w:rsidRPr="0033794C">
        <w:t> [</w:t>
      </w:r>
      <w:r w:rsidRPr="0033794C">
        <w:rPr>
          <w:bCs/>
        </w:rPr>
        <w:t>-n</w:t>
      </w:r>
      <w:r w:rsidRPr="0033794C">
        <w:t>]  [</w:t>
      </w:r>
      <w:r w:rsidRPr="0033794C">
        <w:rPr>
          <w:bCs/>
        </w:rPr>
        <w:t>-h</w:t>
      </w:r>
      <w:r w:rsidRPr="0033794C">
        <w:t> </w:t>
      </w:r>
      <w:r w:rsidRPr="0033794C">
        <w:rPr>
          <w:i/>
          <w:iCs/>
        </w:rPr>
        <w:t>максимальное_число_переходов</w:t>
      </w:r>
      <w:r w:rsidRPr="0033794C">
        <w:t>]  [</w:t>
      </w:r>
      <w:r w:rsidRPr="0033794C">
        <w:rPr>
          <w:bCs/>
        </w:rPr>
        <w:t xml:space="preserve"> -g</w:t>
      </w:r>
      <w:r w:rsidRPr="0033794C">
        <w:t> </w:t>
      </w:r>
      <w:r w:rsidRPr="0033794C">
        <w:rPr>
          <w:i/>
          <w:iCs/>
        </w:rPr>
        <w:t>список_узлов</w:t>
      </w:r>
      <w:r w:rsidRPr="0033794C">
        <w:t>]  [</w:t>
      </w:r>
      <w:r w:rsidRPr="0033794C">
        <w:rPr>
          <w:bCs/>
        </w:rPr>
        <w:t>-p</w:t>
      </w:r>
      <w:r w:rsidRPr="0033794C">
        <w:t> </w:t>
      </w:r>
      <w:r w:rsidRPr="0033794C">
        <w:rPr>
          <w:i/>
          <w:iCs/>
        </w:rPr>
        <w:t>период</w:t>
      </w:r>
      <w:r w:rsidRPr="0033794C">
        <w:t>]  [</w:t>
      </w:r>
      <w:r w:rsidRPr="0033794C">
        <w:rPr>
          <w:bCs/>
        </w:rPr>
        <w:t>-</w:t>
      </w:r>
      <w:r>
        <w:rPr>
          <w:bCs/>
          <w:lang w:val="en-US"/>
        </w:rPr>
        <w:t>q</w:t>
      </w:r>
      <w:r w:rsidRPr="0033794C">
        <w:t> </w:t>
      </w:r>
      <w:r w:rsidRPr="0033794C">
        <w:rPr>
          <w:i/>
          <w:iCs/>
        </w:rPr>
        <w:t xml:space="preserve"> число_запросов</w:t>
      </w:r>
      <w:r w:rsidRPr="0033794C">
        <w:t>  [</w:t>
      </w:r>
      <w:r w:rsidRPr="0033794C">
        <w:rPr>
          <w:bCs/>
        </w:rPr>
        <w:t>-w</w:t>
      </w:r>
      <w:r w:rsidRPr="0033794C">
        <w:t> </w:t>
      </w:r>
      <w:r w:rsidRPr="0033794C">
        <w:rPr>
          <w:i/>
          <w:iCs/>
        </w:rPr>
        <w:t>интервал</w:t>
      </w:r>
      <w:r w:rsidRPr="0033794C">
        <w:t>]  [</w:t>
      </w:r>
      <w:r w:rsidRPr="0033794C">
        <w:rPr>
          <w:bCs/>
        </w:rPr>
        <w:t>-T</w:t>
      </w:r>
      <w:r w:rsidRPr="0033794C">
        <w:t>]  [</w:t>
      </w:r>
      <w:r w:rsidRPr="0033794C">
        <w:rPr>
          <w:bCs/>
        </w:rPr>
        <w:t xml:space="preserve"> -R</w:t>
      </w:r>
      <w:r w:rsidRPr="0033794C">
        <w:t>]  [</w:t>
      </w:r>
      <w:r w:rsidRPr="0033794C">
        <w:rPr>
          <w:i/>
          <w:iCs/>
        </w:rPr>
        <w:t>имя_конечного_компьютера</w:t>
      </w:r>
      <w:r w:rsidRPr="0033794C">
        <w:t>]</w:t>
      </w:r>
    </w:p>
    <w:p w:rsidR="00CF1150" w:rsidRDefault="00CF1150"/>
    <w:p w:rsidR="00CF1150" w:rsidRDefault="0033794C">
      <w:r>
        <w:tab/>
        <w:t>Параметры утилиты P</w:t>
      </w:r>
      <w:r>
        <w:rPr>
          <w:lang w:val="en-US"/>
        </w:rPr>
        <w:t>ATHPING</w:t>
      </w:r>
      <w:r>
        <w:t xml:space="preserve"> вводятся с учетом регистра.</w:t>
      </w:r>
      <w:r w:rsidR="00F54703">
        <w:t xml:space="preserve"> Параметры могут быть опу</w:t>
      </w:r>
      <w:r w:rsidR="00AC244D">
        <w:t xml:space="preserve">щены и в таком случае </w:t>
      </w:r>
      <w:r w:rsidR="00F54703">
        <w:t>к утилите применятся настройки пропущенных параметров по умолчанию.</w:t>
      </w:r>
    </w:p>
    <w:p w:rsidR="00CF1150" w:rsidRDefault="00CF1150"/>
    <w:p w:rsidR="00CF1150" w:rsidRDefault="00CF1150">
      <w:pPr>
        <w:pStyle w:val="3"/>
        <w:jc w:val="left"/>
        <w:rPr>
          <w:color w:val="000000"/>
          <w:szCs w:val="26"/>
        </w:rPr>
      </w:pPr>
      <w:bookmarkStart w:id="16" w:name="_Toc119204118"/>
      <w:r>
        <w:rPr>
          <w:color w:val="000000"/>
          <w:szCs w:val="26"/>
        </w:rPr>
        <w:t>Требования к временным характеристикам</w:t>
      </w:r>
      <w:bookmarkEnd w:id="16"/>
    </w:p>
    <w:p w:rsidR="00CF1150" w:rsidRDefault="00CF1150"/>
    <w:p w:rsidR="00CF1150" w:rsidRDefault="00CF1150"/>
    <w:p w:rsidR="00CF1150" w:rsidRDefault="00CF1150"/>
    <w:p w:rsidR="0033794C" w:rsidRDefault="0033794C" w:rsidP="0033794C">
      <w:pPr>
        <w:ind w:firstLine="708"/>
        <w:jc w:val="both"/>
      </w:pPr>
      <w:r>
        <w:rPr>
          <w:spacing w:val="-6"/>
        </w:rPr>
        <w:t xml:space="preserve">а) </w:t>
      </w:r>
      <w:r>
        <w:t>Во избежание перегрузки сети пакеты должны передаваться через довольно большие интервалы времени.</w:t>
      </w:r>
    </w:p>
    <w:p w:rsidR="0033794C" w:rsidRDefault="0033794C" w:rsidP="0033794C">
      <w:pPr>
        <w:jc w:val="both"/>
      </w:pPr>
      <w:r>
        <w:rPr>
          <w:spacing w:val="-6"/>
        </w:rPr>
        <w:tab/>
        <w:t xml:space="preserve">б) </w:t>
      </w:r>
      <w:r>
        <w:t>Чтобы минимизировать эффект потери пакетов, не нужно слишком часто выполнять проверку связи.</w:t>
      </w:r>
    </w:p>
    <w:p w:rsidR="0033794C" w:rsidRDefault="0033794C" w:rsidP="0033794C">
      <w:pPr>
        <w:jc w:val="both"/>
      </w:pPr>
      <w:r>
        <w:tab/>
        <w:t xml:space="preserve">в) При использовании параметра </w:t>
      </w:r>
      <w:r w:rsidRPr="0033794C">
        <w:rPr>
          <w:bCs/>
        </w:rPr>
        <w:t>-p</w:t>
      </w:r>
      <w:r>
        <w:t xml:space="preserve"> пакеты для проверки связи отсылаются каждому промежуточному узлу отдельно. Поэтому интервал времени между двумя пакетами, переданными одному узлу, составляет (</w:t>
      </w:r>
      <w:r>
        <w:rPr>
          <w:i/>
          <w:iCs/>
        </w:rPr>
        <w:t>период</w:t>
      </w:r>
      <w:r>
        <w:t>) x (число узлов).</w:t>
      </w:r>
    </w:p>
    <w:p w:rsidR="00CF1150" w:rsidRDefault="0033794C">
      <w:pPr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ab/>
        <w:t xml:space="preserve">г)  </w:t>
      </w:r>
      <w:r>
        <w:t xml:space="preserve">С помощью параметра </w:t>
      </w:r>
      <w:r w:rsidRPr="0033794C">
        <w:rPr>
          <w:bCs/>
        </w:rPr>
        <w:t>-w</w:t>
      </w:r>
      <w:r>
        <w:t xml:space="preserve"> пакеты можно отправлять одновременно. Поэтому промежуток времени, указанный в параметре </w:t>
      </w:r>
      <w:r>
        <w:rPr>
          <w:i/>
          <w:iCs/>
        </w:rPr>
        <w:t>интервал</w:t>
      </w:r>
      <w:r>
        <w:t xml:space="preserve">, не ограничен промежутком времени, указанным в параметре </w:t>
      </w:r>
      <w:r>
        <w:rPr>
          <w:i/>
          <w:iCs/>
        </w:rPr>
        <w:t>период</w:t>
      </w:r>
      <w:r>
        <w:t>.</w:t>
      </w:r>
    </w:p>
    <w:p w:rsidR="006B74C9" w:rsidRDefault="006B74C9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7" w:name="_Toc119204119"/>
      <w:r>
        <w:rPr>
          <w:b/>
          <w:bCs/>
        </w:rPr>
        <w:t>Требования к надежности</w:t>
      </w:r>
      <w:bookmarkEnd w:id="17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zCs w:val="26"/>
        </w:rPr>
      </w:pPr>
      <w:bookmarkStart w:id="18" w:name="_Toc119204120"/>
      <w:r>
        <w:rPr>
          <w:color w:val="000000"/>
          <w:spacing w:val="1"/>
          <w:szCs w:val="26"/>
        </w:rPr>
        <w:t xml:space="preserve">Требования к обеспечению надежного (устойчивого) </w:t>
      </w:r>
      <w:r>
        <w:rPr>
          <w:color w:val="000000"/>
          <w:szCs w:val="26"/>
        </w:rPr>
        <w:t xml:space="preserve">функционирования </w:t>
      </w:r>
      <w:bookmarkEnd w:id="18"/>
      <w:r w:rsidR="004B273F">
        <w:rPr>
          <w:color w:val="000000"/>
          <w:szCs w:val="26"/>
        </w:rPr>
        <w:t>утилиты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rPr>
          <w:spacing w:val="2"/>
        </w:rPr>
        <w:t xml:space="preserve">Надежное (устойчивое) функционирование </w:t>
      </w:r>
      <w:r w:rsidR="004B273F">
        <w:rPr>
          <w:spacing w:val="2"/>
        </w:rPr>
        <w:t>утилиты</w:t>
      </w:r>
      <w:r>
        <w:rPr>
          <w:spacing w:val="2"/>
        </w:rPr>
        <w:t xml:space="preserve"> должно быть обеспечено </w:t>
      </w:r>
      <w:r>
        <w:t>выполнением совокупности организационно-технических мероприятий, перечень которых приведен ниже:</w:t>
      </w:r>
    </w:p>
    <w:p w:rsidR="00CF1150" w:rsidRDefault="00CF1150" w:rsidP="00116227">
      <w:pPr>
        <w:ind w:firstLine="708"/>
        <w:jc w:val="both"/>
        <w:rPr>
          <w:spacing w:val="1"/>
        </w:rPr>
      </w:pPr>
      <w:r>
        <w:rPr>
          <w:spacing w:val="-2"/>
        </w:rPr>
        <w:t>а)</w:t>
      </w:r>
      <w:r w:rsidR="00116227">
        <w:t xml:space="preserve"> </w:t>
      </w:r>
      <w:r>
        <w:rPr>
          <w:spacing w:val="1"/>
        </w:rPr>
        <w:t>организацией бесперебойного питания технических средств;</w:t>
      </w:r>
    </w:p>
    <w:p w:rsidR="00CF1150" w:rsidRDefault="00CF1150" w:rsidP="00116227">
      <w:pPr>
        <w:ind w:firstLine="708"/>
        <w:jc w:val="both"/>
        <w:rPr>
          <w:spacing w:val="-2"/>
        </w:rPr>
      </w:pPr>
      <w:r>
        <w:rPr>
          <w:spacing w:val="-11"/>
        </w:rPr>
        <w:t>б)</w:t>
      </w:r>
      <w:r w:rsidR="00116227">
        <w:t xml:space="preserve"> </w:t>
      </w:r>
      <w:r w:rsidR="00116227">
        <w:rPr>
          <w:spacing w:val="7"/>
        </w:rPr>
        <w:t xml:space="preserve">регулярным выполнением рекомендаций </w:t>
      </w:r>
      <w:r>
        <w:rPr>
          <w:spacing w:val="7"/>
        </w:rPr>
        <w:t>Министерства труда и социального</w:t>
      </w:r>
      <w:r>
        <w:rPr>
          <w:spacing w:val="7"/>
        </w:rPr>
        <w:br/>
      </w:r>
      <w:r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br/>
        <w:t>межотраслевых типовых норм времени на работы по сервисному обслуживанию</w:t>
      </w:r>
      <w:r>
        <w:rPr>
          <w:spacing w:val="2"/>
        </w:rPr>
        <w:br/>
      </w:r>
      <w:r>
        <w:rPr>
          <w:spacing w:val="-2"/>
        </w:rPr>
        <w:t>ПЭВМ и оргтехники и сопровождению программных средств»;</w:t>
      </w:r>
    </w:p>
    <w:p w:rsidR="00CF1150" w:rsidRDefault="00CF1150" w:rsidP="00116227">
      <w:pPr>
        <w:ind w:firstLine="708"/>
        <w:jc w:val="both"/>
      </w:pPr>
      <w:r>
        <w:rPr>
          <w:spacing w:val="-25"/>
        </w:rPr>
        <w:t>в)</w:t>
      </w:r>
      <w:r w:rsidR="00116227">
        <w:t xml:space="preserve"> </w:t>
      </w:r>
      <w:r w:rsidR="00116227">
        <w:rPr>
          <w:spacing w:val="8"/>
        </w:rPr>
        <w:t xml:space="preserve">регулярным </w:t>
      </w:r>
      <w:r>
        <w:rPr>
          <w:spacing w:val="8"/>
        </w:rPr>
        <w:t>выполнением требований ГОСТ 51188-98. Защита информации.</w:t>
      </w:r>
      <w:r>
        <w:rPr>
          <w:spacing w:val="8"/>
        </w:rPr>
        <w:br/>
      </w:r>
      <w:r>
        <w:t>Испытания программных средств на наличие компьютерных вирусов;</w:t>
      </w:r>
    </w:p>
    <w:p w:rsidR="00CF1150" w:rsidRDefault="00116227" w:rsidP="00116227">
      <w:pPr>
        <w:ind w:firstLine="708"/>
      </w:pPr>
      <w:r>
        <w:t xml:space="preserve">г) </w:t>
      </w:r>
      <w:r w:rsidR="00CF1150">
        <w:t xml:space="preserve">необходимым уровнем квалификации сотрудников профильных </w:t>
      </w:r>
      <w:r w:rsidR="00CF1150">
        <w:rPr>
          <w:spacing w:val="3"/>
        </w:rPr>
        <w:t>подразделений.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pacing w:val="5"/>
          <w:szCs w:val="26"/>
        </w:rPr>
      </w:pPr>
      <w:bookmarkStart w:id="19" w:name="_Toc119204121"/>
      <w:bookmarkEnd w:id="19"/>
      <w:r>
        <w:rPr>
          <w:color w:val="000000"/>
          <w:spacing w:val="5"/>
          <w:szCs w:val="26"/>
        </w:rPr>
        <w:t>Время восстановления после отказа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lastRenderedPageBreak/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(иными внешними факторами), не фатальным сбоем (не крахом) </w:t>
      </w:r>
      <w:r>
        <w:rPr>
          <w:spacing w:val="5"/>
        </w:rPr>
        <w:t xml:space="preserve">операционной системы, не должно превышать времени, необходимого на перезагрузку операционной системы и запуск </w:t>
      </w:r>
      <w:r w:rsidR="003F6D07">
        <w:rPr>
          <w:spacing w:val="5"/>
        </w:rPr>
        <w:t>командной строки</w:t>
      </w:r>
      <w:r>
        <w:rPr>
          <w:spacing w:val="5"/>
        </w:rPr>
        <w:t xml:space="preserve">, при условии </w:t>
      </w:r>
      <w:r>
        <w:t>соблюдения условий эксплуатации технических и программных средств.</w:t>
      </w:r>
    </w:p>
    <w:p w:rsidR="00CF1150" w:rsidRDefault="00CF1150">
      <w:pPr>
        <w:ind w:firstLine="708"/>
        <w:jc w:val="both"/>
      </w:pPr>
    </w:p>
    <w:p w:rsidR="00CF1150" w:rsidRDefault="00CF1150">
      <w:pPr>
        <w:ind w:firstLine="708"/>
        <w:jc w:val="both"/>
      </w:pPr>
      <w:r>
        <w:rPr>
          <w:spacing w:val="1"/>
        </w:rPr>
        <w:t xml:space="preserve">Время восстановления после отказа, вызванного неисправностью технических средств, </w:t>
      </w:r>
      <w: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Отказы из-за некорректных действий оператора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rPr>
          <w:spacing w:val="8"/>
        </w:rPr>
        <w:t xml:space="preserve">Отказы программы возможны вследствие некорректных действий оператора </w:t>
      </w:r>
      <w:r>
        <w:t xml:space="preserve">(пользователя) при взаимодействии с операционной системой. Во избежание </w:t>
      </w:r>
      <w:r>
        <w:rPr>
          <w:spacing w:val="3"/>
        </w:rPr>
        <w:t xml:space="preserve">возникновения отказов программы по указанной выше причине следует обеспечить </w:t>
      </w:r>
      <w:r>
        <w:rPr>
          <w:spacing w:val="12"/>
        </w:rPr>
        <w:t xml:space="preserve">работу конечного пользователя без предоставления ему административных </w:t>
      </w:r>
      <w:r>
        <w:rPr>
          <w:spacing w:val="-4"/>
        </w:rPr>
        <w:t>привилегий.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0" w:name="_Toc119204122"/>
      <w:r>
        <w:rPr>
          <w:b/>
          <w:bCs/>
        </w:rPr>
        <w:t>Условия эксплуатации</w:t>
      </w:r>
      <w:bookmarkEnd w:id="20"/>
    </w:p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zCs w:val="26"/>
        </w:rPr>
      </w:pPr>
      <w:bookmarkStart w:id="21" w:name="_Toc119204123"/>
      <w:bookmarkEnd w:id="21"/>
      <w:r>
        <w:rPr>
          <w:color w:val="000000"/>
          <w:szCs w:val="26"/>
        </w:rPr>
        <w:t>Климатические условия эксплуатации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bookmarkStart w:id="22" w:name="_Toc119204124"/>
      <w:bookmarkEnd w:id="22"/>
      <w:r>
        <w:rPr>
          <w:color w:val="000000"/>
          <w:spacing w:val="2"/>
          <w:szCs w:val="26"/>
        </w:rPr>
        <w:t>Требования к видам обслуживания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 xml:space="preserve">См. Требования к обеспечению надежного (устойчивого) функционирования </w:t>
      </w:r>
      <w:r>
        <w:rPr>
          <w:spacing w:val="-3"/>
        </w:rPr>
        <w:t>программы.</w:t>
      </w: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</w:pPr>
    </w:p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численности и квалификации персонала</w:t>
      </w:r>
    </w:p>
    <w:p w:rsidR="00CF1150" w:rsidRDefault="00CF1150"/>
    <w:p w:rsidR="00CF1150" w:rsidRDefault="00CF1150"/>
    <w:p w:rsidR="00CF1150" w:rsidRDefault="00CF1150"/>
    <w:p w:rsidR="00CF1150" w:rsidRDefault="00CF1150" w:rsidP="003F6D07">
      <w:pPr>
        <w:ind w:firstLine="708"/>
        <w:jc w:val="both"/>
      </w:pPr>
      <w:r>
        <w:rPr>
          <w:spacing w:val="3"/>
        </w:rPr>
        <w:t xml:space="preserve">Минимальное количество персонала, требуемого для работы </w:t>
      </w:r>
      <w:r w:rsidR="003F6D07">
        <w:rPr>
          <w:spacing w:val="3"/>
        </w:rPr>
        <w:t>команды</w:t>
      </w:r>
      <w:r>
        <w:rPr>
          <w:spacing w:val="3"/>
        </w:rPr>
        <w:t xml:space="preserve">, должно </w:t>
      </w:r>
      <w:r>
        <w:t xml:space="preserve">составлять не менее </w:t>
      </w:r>
      <w:r w:rsidR="003F6D07">
        <w:t>1</w:t>
      </w:r>
      <w:r>
        <w:t xml:space="preserve"> шт</w:t>
      </w:r>
      <w:r w:rsidR="003F6D07">
        <w:t>атной</w:t>
      </w:r>
      <w:r>
        <w:t xml:space="preserve"> единиц</w:t>
      </w:r>
      <w:r w:rsidR="003F6D07">
        <w:t>ы</w:t>
      </w:r>
      <w:r>
        <w:t xml:space="preserve"> - конечный пол</w:t>
      </w:r>
      <w:r w:rsidR="003F6D07">
        <w:t>ьзователь программы - оператор.</w:t>
      </w:r>
    </w:p>
    <w:p w:rsidR="00CF1150" w:rsidRDefault="00CF1150">
      <w:pPr>
        <w:ind w:firstLine="708"/>
        <w:jc w:val="both"/>
        <w:rPr>
          <w:spacing w:val="3"/>
        </w:rPr>
      </w:pPr>
      <w:r>
        <w:rPr>
          <w:spacing w:val="2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</w:t>
      </w:r>
      <w:r>
        <w:rPr>
          <w:spacing w:val="3"/>
        </w:rPr>
        <w:t>системы.</w:t>
      </w: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3" w:name="_Toc119204125"/>
      <w:r>
        <w:rPr>
          <w:b/>
          <w:bCs/>
        </w:rPr>
        <w:t>Требования к составу и параметрам технических средств</w:t>
      </w:r>
      <w:bookmarkEnd w:id="23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  <w:rPr>
          <w:spacing w:val="-3"/>
        </w:rPr>
      </w:pPr>
      <w:r>
        <w:t xml:space="preserve">В состав технических средств должен входить </w:t>
      </w:r>
      <w:r>
        <w:rPr>
          <w:lang w:val="en-US"/>
        </w:rPr>
        <w:t>IBM</w:t>
      </w:r>
      <w:r>
        <w:t xml:space="preserve">-совместимый персональный </w:t>
      </w:r>
      <w:r>
        <w:rPr>
          <w:spacing w:val="-3"/>
        </w:rPr>
        <w:t>компьютер (ПЭВМ), включающий в себя:</w:t>
      </w:r>
    </w:p>
    <w:p w:rsidR="00CF1150" w:rsidRDefault="00CF1150">
      <w:pPr>
        <w:ind w:firstLine="576"/>
        <w:jc w:val="both"/>
        <w:rPr>
          <w:sz w:val="16"/>
        </w:rPr>
      </w:pPr>
    </w:p>
    <w:p w:rsidR="00CF1150" w:rsidRDefault="00CF1150" w:rsidP="00116227">
      <w:pPr>
        <w:ind w:firstLine="576"/>
        <w:jc w:val="both"/>
      </w:pPr>
      <w:r>
        <w:rPr>
          <w:spacing w:val="-2"/>
        </w:rPr>
        <w:t>а)</w:t>
      </w:r>
      <w:r w:rsidR="00116227">
        <w:t xml:space="preserve"> </w:t>
      </w:r>
      <w:r>
        <w:t xml:space="preserve">процессор </w:t>
      </w:r>
      <w:r>
        <w:rPr>
          <w:lang w:val="en-US"/>
        </w:rPr>
        <w:t>Pentium</w:t>
      </w:r>
      <w:r>
        <w:t xml:space="preserve"> - 4 с тактовой частотой, 1.2 ГГц , не менее;</w:t>
      </w:r>
    </w:p>
    <w:p w:rsidR="00CF1150" w:rsidRDefault="00CF1150" w:rsidP="00116227">
      <w:pPr>
        <w:ind w:firstLine="576"/>
        <w:jc w:val="both"/>
        <w:rPr>
          <w:spacing w:val="4"/>
        </w:rPr>
      </w:pPr>
      <w:r>
        <w:rPr>
          <w:spacing w:val="-11"/>
        </w:rPr>
        <w:t>б)</w:t>
      </w:r>
      <w:r w:rsidR="00116227">
        <w:t xml:space="preserve"> </w:t>
      </w:r>
      <w:r>
        <w:rPr>
          <w:spacing w:val="4"/>
        </w:rPr>
        <w:t>оперативную память объемом, 128 Mб, не менее;</w:t>
      </w:r>
    </w:p>
    <w:p w:rsidR="00CF1150" w:rsidRDefault="00116227" w:rsidP="00116227">
      <w:pPr>
        <w:ind w:firstLine="576"/>
        <w:jc w:val="both"/>
        <w:rPr>
          <w:spacing w:val="4"/>
        </w:rPr>
      </w:pPr>
      <w:r>
        <w:rPr>
          <w:spacing w:val="4"/>
        </w:rPr>
        <w:t xml:space="preserve">в) </w:t>
      </w:r>
      <w:r w:rsidR="00CF1150">
        <w:rPr>
          <w:spacing w:val="4"/>
        </w:rPr>
        <w:t xml:space="preserve">жесткий диск объемом 40 Гб, и выше; </w:t>
      </w:r>
    </w:p>
    <w:p w:rsidR="00CF1150" w:rsidRDefault="00116227" w:rsidP="00116227">
      <w:pPr>
        <w:ind w:firstLine="576"/>
        <w:jc w:val="both"/>
      </w:pPr>
      <w:r>
        <w:t xml:space="preserve">г) </w:t>
      </w:r>
      <w:r w:rsidR="00CF1150">
        <w:t>оптический манипулятор типа «мышь»;</w:t>
      </w:r>
    </w:p>
    <w:p w:rsidR="00CF1150" w:rsidRDefault="00116227" w:rsidP="00116227">
      <w:pPr>
        <w:ind w:firstLine="576"/>
        <w:jc w:val="both"/>
      </w:pPr>
      <w:r>
        <w:t xml:space="preserve">д) </w:t>
      </w:r>
      <w:r w:rsidR="00CF1150">
        <w:t xml:space="preserve">наличие 2 </w:t>
      </w:r>
      <w:r w:rsidR="00CF1150">
        <w:rPr>
          <w:lang w:val="en-US"/>
        </w:rPr>
        <w:t>COM</w:t>
      </w:r>
      <w:r w:rsidR="00CF1150">
        <w:t>-портов;</w:t>
      </w: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4" w:name="_Toc119204126"/>
      <w:bookmarkStart w:id="25" w:name="_Toc119204127"/>
      <w:bookmarkStart w:id="26" w:name="_Toc119204128"/>
      <w:bookmarkEnd w:id="24"/>
      <w:bookmarkEnd w:id="25"/>
      <w:r>
        <w:rPr>
          <w:b/>
          <w:bCs/>
        </w:rPr>
        <w:t>Требования к информационной и программной совместимости</w:t>
      </w:r>
      <w:bookmarkEnd w:id="2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-9"/>
          <w:szCs w:val="28"/>
        </w:rPr>
      </w:pPr>
      <w:bookmarkStart w:id="27" w:name="_Toc119204129"/>
      <w:bookmarkEnd w:id="27"/>
      <w:r>
        <w:rPr>
          <w:color w:val="000000"/>
          <w:spacing w:val="-9"/>
          <w:szCs w:val="28"/>
        </w:rPr>
        <w:t>Требования к информационным структурам и методам решения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  <w:rPr>
          <w:spacing w:val="4"/>
        </w:rPr>
      </w:pPr>
      <w:r>
        <w:t xml:space="preserve">Требования к информационным структурам (файлов) на входе и выходе, а также к </w:t>
      </w:r>
      <w:r>
        <w:rPr>
          <w:spacing w:val="4"/>
        </w:rPr>
        <w:t>методам решения не предъявляются.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bookmarkStart w:id="28" w:name="_Toc119204130"/>
      <w:bookmarkEnd w:id="28"/>
      <w:r>
        <w:rPr>
          <w:color w:val="000000"/>
          <w:spacing w:val="1"/>
          <w:szCs w:val="26"/>
        </w:rPr>
        <w:t>Требования к исходным кодам и языкам программирования</w:t>
      </w:r>
    </w:p>
    <w:p w:rsidR="00CF1150" w:rsidRDefault="00CF1150"/>
    <w:p w:rsidR="00CF1150" w:rsidRDefault="00CF1150"/>
    <w:p w:rsidR="00CF1150" w:rsidRDefault="00CF1150"/>
    <w:p w:rsidR="00116227" w:rsidRDefault="00116227" w:rsidP="00116227">
      <w:pPr>
        <w:ind w:firstLine="708"/>
        <w:jc w:val="both"/>
        <w:rPr>
          <w:spacing w:val="4"/>
        </w:rPr>
      </w:pPr>
      <w:r>
        <w:t xml:space="preserve">Требования </w:t>
      </w:r>
      <w:r>
        <w:rPr>
          <w:color w:val="000000"/>
          <w:spacing w:val="1"/>
          <w:szCs w:val="26"/>
        </w:rPr>
        <w:t>к исходным кодам и языкам программирования</w:t>
      </w:r>
      <w:r>
        <w:rPr>
          <w:spacing w:val="4"/>
        </w:rPr>
        <w:t xml:space="preserve"> не предъявляются.</w:t>
      </w:r>
    </w:p>
    <w:p w:rsidR="00CF1150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Default="00CF1150">
      <w:pPr>
        <w:jc w:val="both"/>
      </w:pPr>
    </w:p>
    <w:p w:rsidR="00CF1150" w:rsidRPr="00C632B2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lastRenderedPageBreak/>
        <w:t xml:space="preserve">Требования к программным средствам, используемым </w:t>
      </w:r>
      <w:r w:rsidR="00D75FCF">
        <w:rPr>
          <w:color w:val="000000"/>
          <w:spacing w:val="3"/>
          <w:szCs w:val="26"/>
        </w:rPr>
        <w:t>утилитой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Default="00CF1150">
      <w:pPr>
        <w:ind w:firstLine="708"/>
        <w:jc w:val="both"/>
      </w:pPr>
      <w:r>
        <w:rPr>
          <w:spacing w:val="8"/>
        </w:rPr>
        <w:t xml:space="preserve">Системные программные средства, используемые </w:t>
      </w:r>
      <w:r w:rsidR="00D75FCF">
        <w:rPr>
          <w:spacing w:val="8"/>
        </w:rPr>
        <w:t>утилитой</w:t>
      </w:r>
      <w:r>
        <w:rPr>
          <w:spacing w:val="8"/>
        </w:rPr>
        <w:t xml:space="preserve">, должны быть </w:t>
      </w:r>
      <w:r>
        <w:t xml:space="preserve">представлены локализованной версией операционной системы </w:t>
      </w:r>
      <w:r>
        <w:rPr>
          <w:lang w:val="en-US"/>
        </w:rPr>
        <w:t>Windows</w:t>
      </w:r>
      <w:r>
        <w:t>.</w:t>
      </w:r>
    </w:p>
    <w:p w:rsidR="00CF1150" w:rsidRPr="00C632B2" w:rsidRDefault="005E767C">
      <w:r>
        <w:t xml:space="preserve">Утилита доступна только если в свойствах сетевого адаптера в объекте Сетевые подключения в качестве компонента установлен </w:t>
      </w:r>
      <w:r w:rsidRPr="005E767C">
        <w:rPr>
          <w:bCs/>
        </w:rPr>
        <w:t>протокол Интернета (TCP/IP)</w:t>
      </w:r>
      <w:r w:rsidRPr="005E767C">
        <w:t>.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Требования к защите информации и программ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>
      <w:pPr>
        <w:ind w:left="576"/>
        <w:jc w:val="both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защите информации и программ не предъявляются.</w:t>
      </w: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9" w:name="_Toc119204131"/>
      <w:r>
        <w:rPr>
          <w:b/>
          <w:bCs/>
        </w:rPr>
        <w:t>Специальные требования</w:t>
      </w:r>
      <w:bookmarkEnd w:id="29"/>
    </w:p>
    <w:p w:rsidR="00CF1150" w:rsidRDefault="00CF1150"/>
    <w:p w:rsidR="00CF1150" w:rsidRDefault="00CF1150"/>
    <w:p w:rsidR="00CF1150" w:rsidRDefault="00CF1150">
      <w:pPr>
        <w:ind w:left="432"/>
      </w:pPr>
      <w:r>
        <w:t xml:space="preserve">Специальные требования к </w:t>
      </w:r>
      <w:r w:rsidR="00116227">
        <w:t>команде</w:t>
      </w:r>
      <w:r>
        <w:t xml:space="preserve"> не предъявляются.</w:t>
      </w:r>
    </w:p>
    <w:p w:rsidR="00CF1150" w:rsidRDefault="00CF1150">
      <w:pPr>
        <w:pStyle w:val="1"/>
        <w:rPr>
          <w:caps/>
        </w:rPr>
      </w:pPr>
      <w:bookmarkStart w:id="30" w:name="_Toc119204134"/>
      <w:r>
        <w:rPr>
          <w:caps/>
        </w:rPr>
        <w:t>Требования к программной документации</w:t>
      </w:r>
      <w:bookmarkEnd w:id="30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1" w:name="_Toc119204135"/>
      <w:r>
        <w:rPr>
          <w:b/>
          <w:bCs/>
        </w:rPr>
        <w:t>Предварительный состав программной документации</w:t>
      </w:r>
      <w:bookmarkEnd w:id="31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t>Состав программной документации должен включать в себя:</w:t>
      </w:r>
    </w:p>
    <w:p w:rsidR="00CF1150" w:rsidRDefault="00CF1150">
      <w:pPr>
        <w:ind w:firstLine="576"/>
        <w:jc w:val="both"/>
      </w:pPr>
    </w:p>
    <w:p w:rsidR="00CF1150" w:rsidRDefault="00CF1150">
      <w:pPr>
        <w:spacing w:line="360" w:lineRule="auto"/>
        <w:rPr>
          <w:spacing w:val="2"/>
        </w:rPr>
      </w:pPr>
      <w:r>
        <w:t>1)</w:t>
      </w:r>
      <w:r>
        <w:tab/>
      </w:r>
      <w:r>
        <w:rPr>
          <w:spacing w:val="2"/>
        </w:rPr>
        <w:t>техническое задание;</w:t>
      </w:r>
    </w:p>
    <w:p w:rsidR="00CF1150" w:rsidRDefault="00CF1150">
      <w:pPr>
        <w:spacing w:line="360" w:lineRule="auto"/>
        <w:rPr>
          <w:spacing w:val="2"/>
        </w:rPr>
      </w:pPr>
      <w:r>
        <w:t>2)</w:t>
      </w:r>
      <w:r>
        <w:tab/>
      </w:r>
      <w:r>
        <w:rPr>
          <w:spacing w:val="2"/>
        </w:rPr>
        <w:t>спецификация;</w:t>
      </w:r>
    </w:p>
    <w:p w:rsidR="00CF1150" w:rsidRDefault="00CF1150">
      <w:pPr>
        <w:spacing w:line="360" w:lineRule="auto"/>
        <w:rPr>
          <w:spacing w:val="2"/>
        </w:rPr>
      </w:pPr>
      <w:r>
        <w:t>3)</w:t>
      </w:r>
      <w:r>
        <w:tab/>
        <w:t xml:space="preserve">текст </w:t>
      </w:r>
      <w:r w:rsidR="00116227">
        <w:t>команды</w:t>
      </w:r>
      <w:r>
        <w:rPr>
          <w:spacing w:val="2"/>
        </w:rPr>
        <w:t>;</w:t>
      </w:r>
    </w:p>
    <w:p w:rsidR="00CF1150" w:rsidRDefault="00CF1150">
      <w:pPr>
        <w:spacing w:line="360" w:lineRule="auto"/>
      </w:pPr>
      <w:r>
        <w:t>4)</w:t>
      </w:r>
      <w:r>
        <w:tab/>
        <w:t xml:space="preserve">описание </w:t>
      </w:r>
      <w:r w:rsidR="00116227">
        <w:t>команды</w:t>
      </w:r>
      <w:r>
        <w:rPr>
          <w:spacing w:val="2"/>
        </w:rPr>
        <w:t>;</w:t>
      </w:r>
    </w:p>
    <w:p w:rsidR="00CF1150" w:rsidRDefault="00CF1150">
      <w:pPr>
        <w:spacing w:line="360" w:lineRule="auto"/>
        <w:rPr>
          <w:spacing w:val="-2"/>
        </w:rPr>
      </w:pPr>
      <w:r>
        <w:rPr>
          <w:spacing w:val="-9"/>
        </w:rPr>
        <w:t>5)</w:t>
      </w:r>
      <w:r>
        <w:tab/>
      </w:r>
      <w:r>
        <w:rPr>
          <w:spacing w:val="-2"/>
        </w:rPr>
        <w:t>методики испытаний;</w:t>
      </w:r>
    </w:p>
    <w:p w:rsidR="00CF1150" w:rsidRDefault="00CF1150">
      <w:pPr>
        <w:spacing w:line="360" w:lineRule="auto"/>
        <w:rPr>
          <w:spacing w:val="2"/>
        </w:rPr>
      </w:pPr>
      <w:r>
        <w:t>6)</w:t>
      </w:r>
      <w:r>
        <w:tab/>
        <w:t>пояснительная записка</w:t>
      </w:r>
      <w:r>
        <w:rPr>
          <w:spacing w:val="2"/>
        </w:rPr>
        <w:t>;</w:t>
      </w:r>
    </w:p>
    <w:p w:rsidR="00CF1150" w:rsidRDefault="00CF1150">
      <w:pPr>
        <w:spacing w:line="360" w:lineRule="auto"/>
      </w:pPr>
      <w:r>
        <w:rPr>
          <w:spacing w:val="-6"/>
        </w:rPr>
        <w:t>7)</w:t>
      </w:r>
      <w:r>
        <w:tab/>
        <w:t>ведомость эксплуатационных документов;</w:t>
      </w:r>
    </w:p>
    <w:p w:rsidR="00CF1150" w:rsidRDefault="00CF1150">
      <w:pPr>
        <w:spacing w:line="360" w:lineRule="auto"/>
      </w:pPr>
      <w:r>
        <w:rPr>
          <w:spacing w:val="-6"/>
        </w:rPr>
        <w:t>8)</w:t>
      </w:r>
      <w:r>
        <w:tab/>
        <w:t>формуляр;</w:t>
      </w:r>
    </w:p>
    <w:p w:rsidR="00CF1150" w:rsidRDefault="00CF1150">
      <w:pPr>
        <w:spacing w:line="360" w:lineRule="auto"/>
      </w:pPr>
      <w:r>
        <w:rPr>
          <w:spacing w:val="-6"/>
        </w:rPr>
        <w:t>9)</w:t>
      </w:r>
      <w:r>
        <w:tab/>
        <w:t>описание применения;</w:t>
      </w:r>
    </w:p>
    <w:p w:rsidR="00CF1150" w:rsidRDefault="00116227">
      <w:r>
        <w:rPr>
          <w:spacing w:val="-25"/>
        </w:rPr>
        <w:t>10</w:t>
      </w:r>
      <w:r w:rsidR="00CF1150">
        <w:rPr>
          <w:spacing w:val="-25"/>
        </w:rPr>
        <w:t>)</w:t>
      </w:r>
      <w:r w:rsidR="00CF1150">
        <w:tab/>
        <w:t>руководство оператора;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2" w:name="_Toc119204136"/>
      <w:r>
        <w:rPr>
          <w:b/>
          <w:bCs/>
        </w:rPr>
        <w:t>Специальные требования к программной документации</w:t>
      </w:r>
      <w:bookmarkEnd w:id="32"/>
    </w:p>
    <w:p w:rsidR="00CF1150" w:rsidRDefault="00CF1150"/>
    <w:p w:rsidR="00CF1150" w:rsidRDefault="00CF1150"/>
    <w:p w:rsidR="00CF1150" w:rsidRDefault="00CF1150"/>
    <w:p w:rsidR="00CF1150" w:rsidRDefault="00CF1150">
      <w:pPr>
        <w:ind w:left="708"/>
      </w:pPr>
      <w:r>
        <w:t>Специальные требования к программной документации не предъявляются.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Default="00CF1150">
      <w:pPr>
        <w:pStyle w:val="1"/>
        <w:rPr>
          <w:caps/>
        </w:rPr>
      </w:pPr>
      <w:bookmarkStart w:id="33" w:name="_Toc119204137"/>
      <w:r>
        <w:rPr>
          <w:caps/>
        </w:rPr>
        <w:t>Технико-экономические показатели</w:t>
      </w:r>
      <w:bookmarkEnd w:id="3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4" w:name="_Toc119204138"/>
      <w:r>
        <w:rPr>
          <w:b/>
          <w:bCs/>
        </w:rPr>
        <w:t>Ориентировочная экономическая эффективность</w:t>
      </w:r>
      <w:bookmarkEnd w:id="34"/>
    </w:p>
    <w:p w:rsidR="00CF1150" w:rsidRDefault="00CF1150"/>
    <w:p w:rsidR="00CF1150" w:rsidRDefault="00CF1150"/>
    <w:p w:rsidR="00CF1150" w:rsidRDefault="00CF1150"/>
    <w:p w:rsidR="00CF1150" w:rsidRDefault="00CF1150">
      <w:pPr>
        <w:ind w:left="576" w:firstLine="132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Ориентировочная экономичес</w:t>
      </w:r>
      <w:r w:rsidR="00996430">
        <w:rPr>
          <w:color w:val="000000"/>
          <w:spacing w:val="2"/>
          <w:szCs w:val="26"/>
        </w:rPr>
        <w:t>кая эффективность не рассчитывае</w:t>
      </w:r>
      <w:r>
        <w:rPr>
          <w:color w:val="000000"/>
          <w:spacing w:val="2"/>
          <w:szCs w:val="26"/>
        </w:rPr>
        <w:t>тся.</w:t>
      </w: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/>
    <w:p w:rsidR="00CF1150" w:rsidRDefault="00CF1150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5" w:name="_Toc119204139"/>
      <w:r>
        <w:rPr>
          <w:b/>
          <w:bCs/>
        </w:rPr>
        <w:t>Предполагаемая годовая потребность</w:t>
      </w:r>
      <w:bookmarkEnd w:id="35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  <w:rPr>
          <w:spacing w:val="4"/>
        </w:rPr>
      </w:pPr>
      <w:r>
        <w:t xml:space="preserve">Предполагаемое число использования </w:t>
      </w:r>
      <w:r w:rsidR="00116227">
        <w:t>команды в год – круглосуточное выполнение команды</w:t>
      </w:r>
      <w:r>
        <w:t xml:space="preserve"> на </w:t>
      </w:r>
      <w:r>
        <w:rPr>
          <w:spacing w:val="4"/>
        </w:rPr>
        <w:t>одном рабочем месте.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/>
    <w:p w:rsidR="00CF1150" w:rsidRDefault="00CF1150"/>
    <w:p w:rsidR="00CF1150" w:rsidRDefault="00CF1150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1835F0" w:rsidRDefault="001835F0"/>
    <w:p w:rsidR="001835F0" w:rsidRDefault="001835F0"/>
    <w:p w:rsidR="00B26F25" w:rsidRDefault="00B26F25"/>
    <w:p w:rsidR="00CF1150" w:rsidRDefault="00CF1150"/>
    <w:p w:rsidR="00CF1150" w:rsidRDefault="00CF1150">
      <w:pPr>
        <w:pStyle w:val="1"/>
        <w:rPr>
          <w:caps/>
        </w:rPr>
      </w:pPr>
      <w:bookmarkStart w:id="36" w:name="_Toc119204141"/>
      <w:r>
        <w:rPr>
          <w:caps/>
        </w:rPr>
        <w:t>Стадии и этапы разработки</w:t>
      </w:r>
      <w:bookmarkEnd w:id="3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37" w:name="_Toc119204142"/>
      <w:r>
        <w:rPr>
          <w:b/>
          <w:bCs/>
        </w:rPr>
        <w:t>Стадии разработки</w:t>
      </w:r>
      <w:bookmarkEnd w:id="37"/>
    </w:p>
    <w:p w:rsidR="00CF1150" w:rsidRDefault="00CF1150"/>
    <w:p w:rsidR="00CF1150" w:rsidRDefault="00CF1150"/>
    <w:p w:rsidR="00CF1150" w:rsidRDefault="00CF1150"/>
    <w:p w:rsidR="00CF1150" w:rsidRDefault="00B26F25">
      <w:pPr>
        <w:ind w:firstLine="576"/>
        <w:jc w:val="both"/>
      </w:pPr>
      <w:r>
        <w:t>Сроки и стадии выполнения этапов работ определяются отдельным графиком со сроками предъявления на испытания.</w:t>
      </w: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CF1150" w:rsidRDefault="00CF1150">
      <w:pPr>
        <w:pStyle w:val="1"/>
        <w:rPr>
          <w:caps/>
        </w:rPr>
      </w:pPr>
      <w:bookmarkStart w:id="38" w:name="_Toc119204147"/>
      <w:r>
        <w:rPr>
          <w:caps/>
        </w:rPr>
        <w:t>Порядок контроля и приемки</w:t>
      </w:r>
      <w:bookmarkEnd w:id="38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39" w:name="_Toc119204148"/>
      <w:r>
        <w:rPr>
          <w:b/>
          <w:bCs/>
        </w:rPr>
        <w:t>Виды испытаний</w:t>
      </w:r>
      <w:bookmarkEnd w:id="39"/>
    </w:p>
    <w:p w:rsidR="00CF1150" w:rsidRDefault="00CF1150"/>
    <w:p w:rsidR="00CF1150" w:rsidRDefault="00CF1150"/>
    <w:p w:rsidR="00CF1150" w:rsidRDefault="00CF1150">
      <w:pPr>
        <w:jc w:val="both"/>
      </w:pPr>
    </w:p>
    <w:p w:rsidR="00CF1150" w:rsidRDefault="00CF1150">
      <w:pPr>
        <w:ind w:firstLine="708"/>
        <w:jc w:val="both"/>
      </w:pPr>
      <w:r>
        <w:rPr>
          <w:spacing w:val="14"/>
        </w:rPr>
        <w:t>Приемо-</w:t>
      </w:r>
      <w:r>
        <w:t>сдаточные</w:t>
      </w:r>
      <w:r>
        <w:rPr>
          <w:spacing w:val="14"/>
        </w:rPr>
        <w:t xml:space="preserve"> испытания команды должны проводиться согласно </w:t>
      </w:r>
      <w:r>
        <w:rPr>
          <w:spacing w:val="12"/>
        </w:rPr>
        <w:t>разработанной и согласованной</w:t>
      </w:r>
      <w:r>
        <w:rPr>
          <w:spacing w:val="-1"/>
        </w:rPr>
        <w:t xml:space="preserve"> «Программы и методики испытаний».</w:t>
      </w:r>
    </w:p>
    <w:p w:rsidR="00CF1150" w:rsidRDefault="00CF1150">
      <w:pPr>
        <w:ind w:firstLine="708"/>
        <w:jc w:val="both"/>
      </w:pPr>
      <w:r>
        <w:t>Ход проведения приемо-сдаточных испытаний документируется в Протоколе проведения испытаний.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40" w:name="_Toc119204149"/>
      <w:r>
        <w:rPr>
          <w:b/>
          <w:bCs/>
        </w:rPr>
        <w:t>Общие требования к приемке работы</w:t>
      </w:r>
      <w:bookmarkEnd w:id="40"/>
    </w:p>
    <w:p w:rsidR="00CF1150" w:rsidRDefault="00CF1150"/>
    <w:p w:rsidR="00CF1150" w:rsidRDefault="00CF1150"/>
    <w:p w:rsidR="00CF1150" w:rsidRDefault="00CF1150">
      <w:pPr>
        <w:jc w:val="both"/>
        <w:rPr>
          <w:spacing w:val="-2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  <w:r>
        <w:t>После проведения испытаний в полном объеме</w:t>
      </w:r>
      <w:r>
        <w:rPr>
          <w:spacing w:val="6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>
        <w:rPr>
          <w:spacing w:val="4"/>
        </w:rPr>
        <w:t>».</w:t>
      </w: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pStyle w:val="1"/>
        <w:rPr>
          <w:caps/>
        </w:rPr>
      </w:pPr>
      <w:r>
        <w:rPr>
          <w:caps/>
        </w:rPr>
        <w:t>уточнение тз</w:t>
      </w:r>
    </w:p>
    <w:p w:rsidR="00CF1150" w:rsidRDefault="00CF1150" w:rsidP="00CF1150"/>
    <w:p w:rsidR="00CF1150" w:rsidRDefault="00CF1150" w:rsidP="00CF1150"/>
    <w:p w:rsidR="00CF1150" w:rsidRDefault="00CF1150" w:rsidP="00CF1150"/>
    <w:p w:rsidR="00CF1150" w:rsidRPr="000D602F" w:rsidRDefault="00CF1150" w:rsidP="00CF1150">
      <w:pPr>
        <w:rPr>
          <w:sz w:val="28"/>
          <w:szCs w:val="28"/>
        </w:rPr>
      </w:pPr>
    </w:p>
    <w:p w:rsidR="00CF1150" w:rsidRPr="000D602F" w:rsidRDefault="00CF1150" w:rsidP="00CF1150">
      <w:pPr>
        <w:ind w:firstLine="708"/>
        <w:jc w:val="both"/>
        <w:rPr>
          <w:sz w:val="28"/>
          <w:szCs w:val="28"/>
        </w:rPr>
      </w:pPr>
      <w:r w:rsidRPr="000D602F">
        <w:rPr>
          <w:sz w:val="28"/>
          <w:szCs w:val="28"/>
        </w:rPr>
        <w:t>9.1. Данное ТЗ может быть изменено (дополнено) по согласованию сторон в установленном порядке.</w:t>
      </w: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632B2">
      <w:pPr>
        <w:jc w:val="both"/>
        <w:rPr>
          <w:sz w:val="28"/>
          <w:szCs w:val="28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8799"/>
      </w:tblGrid>
      <w:tr w:rsidR="00CF1150" w:rsidTr="00CF1150"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Руководитель разработки                                   </w:t>
            </w:r>
            <w:r w:rsidR="00C632B2">
              <w:rPr>
                <w:sz w:val="28"/>
              </w:rPr>
              <w:t xml:space="preserve">     </w:t>
            </w:r>
            <w:r>
              <w:rPr>
                <w:sz w:val="28"/>
              </w:rPr>
              <w:t xml:space="preserve">Зам. Начальника </w:t>
            </w:r>
          </w:p>
        </w:tc>
      </w:tr>
      <w:tr w:rsidR="00CF1150" w:rsidTr="00CF1150">
        <w:tc>
          <w:tcPr>
            <w:tcW w:w="3683" w:type="dxa"/>
            <w:vAlign w:val="center"/>
          </w:tcPr>
          <w:p w:rsidR="00CF1150" w:rsidRDefault="00CF1150" w:rsidP="00C632B2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</w:t>
            </w:r>
            <w:r w:rsidR="00C632B2">
              <w:rPr>
                <w:sz w:val="28"/>
              </w:rPr>
              <w:t xml:space="preserve">          И.И. Иванов</w:t>
            </w:r>
            <w:r>
              <w:rPr>
                <w:sz w:val="28"/>
              </w:rPr>
              <w:t xml:space="preserve">                                                </w:t>
            </w:r>
            <w:r w:rsidR="00C632B2">
              <w:rPr>
                <w:sz w:val="28"/>
              </w:rPr>
              <w:t>П.П. Петров</w:t>
            </w:r>
          </w:p>
        </w:tc>
      </w:tr>
      <w:tr w:rsidR="00CF1150" w:rsidTr="00CF1150">
        <w:trPr>
          <w:trHeight w:val="513"/>
        </w:trPr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___________Хххххххх Х.Х.</w:t>
            </w:r>
            <w:r w:rsidR="00C632B2">
              <w:rPr>
                <w:sz w:val="28"/>
              </w:rPr>
              <w:t xml:space="preserve">                        __________Хххххххх Х.Х.</w:t>
            </w:r>
          </w:p>
        </w:tc>
      </w:tr>
      <w:tr w:rsidR="00CF1150" w:rsidTr="00CF1150">
        <w:trPr>
          <w:trHeight w:val="142"/>
        </w:trPr>
        <w:tc>
          <w:tcPr>
            <w:tcW w:w="3683" w:type="dxa"/>
            <w:vAlign w:val="center"/>
          </w:tcPr>
          <w:p w:rsidR="00C632B2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  <w:r w:rsidR="00C632B2">
              <w:rPr>
                <w:sz w:val="28"/>
              </w:rPr>
              <w:t xml:space="preserve">                      “_____”____________200__</w:t>
            </w:r>
          </w:p>
        </w:tc>
      </w:tr>
    </w:tbl>
    <w:p w:rsidR="006C0B7A" w:rsidRDefault="006C0B7A" w:rsidP="004154F6"/>
    <w:sectPr w:rsidR="006C0B7A">
      <w:headerReference w:type="default" r:id="rId14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5AE" w:rsidRDefault="007665AE">
      <w:r>
        <w:separator/>
      </w:r>
    </w:p>
  </w:endnote>
  <w:endnote w:type="continuationSeparator" w:id="0">
    <w:p w:rsidR="007665AE" w:rsidRDefault="00766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F1150" w:rsidRDefault="00CF115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 w:rsidP="00242F3F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5AE" w:rsidRDefault="007665AE">
      <w:r>
        <w:separator/>
      </w:r>
    </w:p>
  </w:footnote>
  <w:footnote w:type="continuationSeparator" w:id="0">
    <w:p w:rsidR="007665AE" w:rsidRDefault="00766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294406">
      <w:rPr>
        <w:rStyle w:val="a4"/>
        <w:b/>
        <w:bCs/>
        <w:noProof/>
        <w:sz w:val="32"/>
        <w:szCs w:val="32"/>
      </w:rPr>
      <w:t>8</w:t>
    </w:r>
    <w:r>
      <w:rPr>
        <w:rStyle w:val="a4"/>
        <w:b/>
        <w:bCs/>
        <w:sz w:val="32"/>
        <w:szCs w:val="32"/>
      </w:rPr>
      <w:fldChar w:fldCharType="end"/>
    </w:r>
  </w:p>
  <w:p w:rsidR="00CF1150" w:rsidRDefault="00CF1150" w:rsidP="006F2859">
    <w:pPr>
      <w:pStyle w:val="a3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D000D"/>
    <w:multiLevelType w:val="multilevel"/>
    <w:tmpl w:val="4B882E28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4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DE51B0"/>
    <w:multiLevelType w:val="hybridMultilevel"/>
    <w:tmpl w:val="35EE3946"/>
    <w:lvl w:ilvl="0" w:tplc="A9025294">
      <w:start w:val="1"/>
      <w:numFmt w:val="decimal"/>
      <w:lvlText w:val="%1)"/>
      <w:lvlJc w:val="left"/>
      <w:pPr>
        <w:tabs>
          <w:tab w:val="num" w:pos="700"/>
        </w:tabs>
        <w:ind w:left="567" w:hanging="22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8C3227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5" w15:restartNumberingAfterBreak="0">
    <w:nsid w:val="1852389D"/>
    <w:multiLevelType w:val="hybridMultilevel"/>
    <w:tmpl w:val="1E307686"/>
    <w:lvl w:ilvl="0" w:tplc="8C7C145A">
      <w:start w:val="1"/>
      <w:numFmt w:val="upperRoman"/>
      <w:lvlText w:val="%1 )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A7F8F"/>
    <w:multiLevelType w:val="hybridMultilevel"/>
    <w:tmpl w:val="E50C9F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505520"/>
    <w:multiLevelType w:val="hybridMultilevel"/>
    <w:tmpl w:val="E8E2B4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9521B"/>
    <w:multiLevelType w:val="hybridMultilevel"/>
    <w:tmpl w:val="1E3076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12B5C"/>
    <w:multiLevelType w:val="multilevel"/>
    <w:tmpl w:val="C5E8F3A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1CE0D7A"/>
    <w:multiLevelType w:val="multilevel"/>
    <w:tmpl w:val="76FC02E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36F06"/>
    <w:multiLevelType w:val="multilevel"/>
    <w:tmpl w:val="1C788C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793C5D"/>
    <w:multiLevelType w:val="multilevel"/>
    <w:tmpl w:val="1C402C70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65D9720E"/>
    <w:multiLevelType w:val="multilevel"/>
    <w:tmpl w:val="B8E23F1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89614F3"/>
    <w:multiLevelType w:val="hybridMultilevel"/>
    <w:tmpl w:val="D7B00A98"/>
    <w:lvl w:ilvl="0" w:tplc="C21E84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E9CC3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CAB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907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04C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1507F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BEBB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C617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0FA3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F345E6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22" w15:restartNumberingAfterBreak="0">
    <w:nsid w:val="77C816AE"/>
    <w:multiLevelType w:val="singleLevel"/>
    <w:tmpl w:val="9EE68232"/>
    <w:lvl w:ilvl="0">
      <w:start w:val="1"/>
      <w:numFmt w:val="decimal"/>
      <w:lvlText w:val="%1."/>
      <w:legacy w:legacy="1" w:legacySpace="0" w:legacyIndent="331"/>
      <w:lvlJc w:val="left"/>
      <w:rPr>
        <w:rFonts w:ascii="Times New Roman" w:hAnsi="Times New Roman" w:hint="default"/>
      </w:rPr>
    </w:lvl>
  </w:abstractNum>
  <w:abstractNum w:abstractNumId="23" w15:restartNumberingAfterBreak="0">
    <w:nsid w:val="79C5427C"/>
    <w:multiLevelType w:val="singleLevel"/>
    <w:tmpl w:val="A19ED0C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24" w15:restartNumberingAfterBreak="0">
    <w:nsid w:val="7C8E3025"/>
    <w:multiLevelType w:val="multilevel"/>
    <w:tmpl w:val="3B9C5E26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3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0"/>
  </w:num>
  <w:num w:numId="5">
    <w:abstractNumId w:val="17"/>
  </w:num>
  <w:num w:numId="6">
    <w:abstractNumId w:val="7"/>
  </w:num>
  <w:num w:numId="7">
    <w:abstractNumId w:val="18"/>
  </w:num>
  <w:num w:numId="8">
    <w:abstractNumId w:val="18"/>
  </w:num>
  <w:num w:numId="9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2"/>
  </w:num>
  <w:num w:numId="14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6"/>
  </w:num>
  <w:num w:numId="20">
    <w:abstractNumId w:val="19"/>
  </w:num>
  <w:num w:numId="21">
    <w:abstractNumId w:val="11"/>
  </w:num>
  <w:num w:numId="22">
    <w:abstractNumId w:val="14"/>
  </w:num>
  <w:num w:numId="23">
    <w:abstractNumId w:val="13"/>
  </w:num>
  <w:num w:numId="24">
    <w:abstractNumId w:val="9"/>
  </w:num>
  <w:num w:numId="25">
    <w:abstractNumId w:val="5"/>
  </w:num>
  <w:num w:numId="26">
    <w:abstractNumId w:val="3"/>
  </w:num>
  <w:num w:numId="27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1"/>
  </w:num>
  <w:num w:numId="30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6"/>
    <w:lvlOverride w:ilvl="0">
      <w:lvl w:ilvl="0">
        <w:start w:val="1"/>
        <w:numFmt w:val="decimal"/>
        <w:suff w:val="space"/>
        <w:lvlText w:val="%1."/>
        <w:lvlJc w:val="left"/>
        <w:pPr>
          <w:ind w:left="340" w:hanging="340"/>
        </w:pPr>
        <w:rPr>
          <w:rFonts w:ascii="Times New Roman" w:hAnsi="Times New Roman" w:hint="default"/>
          <w:b/>
          <w:i w:val="0"/>
          <w:caps/>
          <w:strike w:val="0"/>
          <w:dstrik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shadow w:val="0"/>
          <w:emboss w:val="0"/>
          <w:imprint w:val="0"/>
          <w:vanish w:val="0"/>
          <w:sz w:val="28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3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</w:num>
  <w:num w:numId="46">
    <w:abstractNumId w:val="4"/>
  </w:num>
  <w:num w:numId="47">
    <w:abstractNumId w:val="23"/>
  </w:num>
  <w:num w:numId="48">
    <w:abstractNumId w:val="23"/>
    <w:lvlOverride w:ilvl="0">
      <w:lvl w:ilvl="0">
        <w:start w:val="4"/>
        <w:numFmt w:val="decimal"/>
        <w:lvlText w:val="%1."/>
        <w:legacy w:legacy="1" w:legacySpace="0" w:legacyIndent="355"/>
        <w:lvlJc w:val="left"/>
        <w:rPr>
          <w:rFonts w:ascii="Times New Roman" w:hAnsi="Times New Roman" w:hint="default"/>
        </w:rPr>
      </w:lvl>
    </w:lvlOverride>
  </w:num>
  <w:num w:numId="49">
    <w:abstractNumId w:val="22"/>
  </w:num>
  <w:num w:numId="50">
    <w:abstractNumId w:val="13"/>
    <w:lvlOverride w:ilvl="0">
      <w:startOverride w:val="9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A5"/>
    <w:rsid w:val="00004891"/>
    <w:rsid w:val="00007B7A"/>
    <w:rsid w:val="00011FC0"/>
    <w:rsid w:val="00075D17"/>
    <w:rsid w:val="000D602F"/>
    <w:rsid w:val="00116227"/>
    <w:rsid w:val="00147D40"/>
    <w:rsid w:val="001521F1"/>
    <w:rsid w:val="001568A5"/>
    <w:rsid w:val="001706A4"/>
    <w:rsid w:val="001727CF"/>
    <w:rsid w:val="00177865"/>
    <w:rsid w:val="001835F0"/>
    <w:rsid w:val="001B3D45"/>
    <w:rsid w:val="0022419D"/>
    <w:rsid w:val="00242F3F"/>
    <w:rsid w:val="00280BC3"/>
    <w:rsid w:val="00294406"/>
    <w:rsid w:val="002C6D46"/>
    <w:rsid w:val="0030281C"/>
    <w:rsid w:val="00316D30"/>
    <w:rsid w:val="0033794C"/>
    <w:rsid w:val="00344192"/>
    <w:rsid w:val="003528EF"/>
    <w:rsid w:val="00360C01"/>
    <w:rsid w:val="00377807"/>
    <w:rsid w:val="0038510C"/>
    <w:rsid w:val="0038568C"/>
    <w:rsid w:val="003F59B4"/>
    <w:rsid w:val="003F6D07"/>
    <w:rsid w:val="0040487A"/>
    <w:rsid w:val="004154F6"/>
    <w:rsid w:val="00456EB4"/>
    <w:rsid w:val="004832E9"/>
    <w:rsid w:val="004A530C"/>
    <w:rsid w:val="004B273F"/>
    <w:rsid w:val="004B2AAA"/>
    <w:rsid w:val="005002C2"/>
    <w:rsid w:val="0050532B"/>
    <w:rsid w:val="00561725"/>
    <w:rsid w:val="005B7FC3"/>
    <w:rsid w:val="005C3E04"/>
    <w:rsid w:val="005D0B71"/>
    <w:rsid w:val="005E767C"/>
    <w:rsid w:val="00622B56"/>
    <w:rsid w:val="0062486C"/>
    <w:rsid w:val="00655201"/>
    <w:rsid w:val="00695B72"/>
    <w:rsid w:val="006B74C9"/>
    <w:rsid w:val="006C0B7A"/>
    <w:rsid w:val="006E2971"/>
    <w:rsid w:val="006F2859"/>
    <w:rsid w:val="006F4519"/>
    <w:rsid w:val="006F72B9"/>
    <w:rsid w:val="00713867"/>
    <w:rsid w:val="00720323"/>
    <w:rsid w:val="0072113F"/>
    <w:rsid w:val="00743A8E"/>
    <w:rsid w:val="00761704"/>
    <w:rsid w:val="007665AE"/>
    <w:rsid w:val="007C14F0"/>
    <w:rsid w:val="007C4F7D"/>
    <w:rsid w:val="007F250C"/>
    <w:rsid w:val="00835F9C"/>
    <w:rsid w:val="00846D09"/>
    <w:rsid w:val="008476A9"/>
    <w:rsid w:val="00965F30"/>
    <w:rsid w:val="009963FF"/>
    <w:rsid w:val="00996430"/>
    <w:rsid w:val="009E25C7"/>
    <w:rsid w:val="00A27A50"/>
    <w:rsid w:val="00A570CB"/>
    <w:rsid w:val="00AC244D"/>
    <w:rsid w:val="00AE32C4"/>
    <w:rsid w:val="00B240C7"/>
    <w:rsid w:val="00B26F25"/>
    <w:rsid w:val="00B64085"/>
    <w:rsid w:val="00C4240F"/>
    <w:rsid w:val="00C53595"/>
    <w:rsid w:val="00C632B2"/>
    <w:rsid w:val="00CD1927"/>
    <w:rsid w:val="00CF1150"/>
    <w:rsid w:val="00D75FCF"/>
    <w:rsid w:val="00D855EE"/>
    <w:rsid w:val="00DC7778"/>
    <w:rsid w:val="00DD126A"/>
    <w:rsid w:val="00DF32CE"/>
    <w:rsid w:val="00E4272A"/>
    <w:rsid w:val="00E93F3B"/>
    <w:rsid w:val="00EF4C93"/>
    <w:rsid w:val="00F54703"/>
    <w:rsid w:val="00F54EDD"/>
    <w:rsid w:val="00F74F5A"/>
    <w:rsid w:val="00FD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41AA3B"/>
  <w15:chartTrackingRefBased/>
  <w15:docId w15:val="{BABF8A76-FD01-4D08-A708-DB2DA937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3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3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3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3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23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23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rsid w:val="00242F3F"/>
    <w:pPr>
      <w:tabs>
        <w:tab w:val="left" w:leader="dot" w:pos="9809"/>
      </w:tabs>
    </w:pPr>
    <w:rPr>
      <w:noProof/>
      <w:sz w:val="32"/>
    </w:rPr>
  </w:style>
  <w:style w:type="paragraph" w:styleId="20">
    <w:name w:val="toc 2"/>
    <w:basedOn w:val="a"/>
    <w:next w:val="a"/>
    <w:autoRedefine/>
    <w:semiHidden/>
    <w:rsid w:val="001B3D45"/>
    <w:pPr>
      <w:tabs>
        <w:tab w:val="left" w:pos="567"/>
        <w:tab w:val="left" w:leader="dot" w:pos="9809"/>
      </w:tabs>
      <w:ind w:left="240"/>
    </w:pPr>
    <w:rPr>
      <w:noProof/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62486C"/>
  </w:style>
  <w:style w:type="character" w:customStyle="1" w:styleId="text-base">
    <w:name w:val="text-base"/>
    <w:rsid w:val="0062486C"/>
  </w:style>
  <w:style w:type="character" w:customStyle="1" w:styleId="sbody-userinput">
    <w:name w:val="sbody-userinput"/>
    <w:rsid w:val="0062486C"/>
  </w:style>
  <w:style w:type="character" w:styleId="ae">
    <w:name w:val="Strong"/>
    <w:uiPriority w:val="22"/>
    <w:qFormat/>
    <w:rsid w:val="006248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ZE\Desktop\&#1058;&#1056;&#1055;&#1054;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8006A-1348-4981-888C-75411A455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задание.dot</Template>
  <TotalTime>64</TotalTime>
  <Pages>17</Pages>
  <Words>2073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13863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PRIZE</dc:creator>
  <cp:keywords/>
  <dc:description/>
  <cp:lastModifiedBy>Дмитрий</cp:lastModifiedBy>
  <cp:revision>11</cp:revision>
  <cp:lastPrinted>2005-09-30T06:24:00Z</cp:lastPrinted>
  <dcterms:created xsi:type="dcterms:W3CDTF">2017-03-25T19:35:00Z</dcterms:created>
  <dcterms:modified xsi:type="dcterms:W3CDTF">2017-04-17T15:02:00Z</dcterms:modified>
</cp:coreProperties>
</file>